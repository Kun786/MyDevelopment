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2EC7F78" w:rsidP="22EC7F78" w:rsidRDefault="22EC7F78" w14:paraId="34ABD888" w14:textId="57A1919A">
      <w:pPr>
        <w:pStyle w:val="Name"/>
        <w:bidi w:val="0"/>
        <w:spacing w:before="0" w:beforeAutospacing="off" w:after="200" w:afterAutospacing="off"/>
        <w:ind w:left="0" w:right="0"/>
        <w:jc w:val="center"/>
      </w:pPr>
      <w:r w:rsidRPr="22EC7F78" w:rsidR="22EC7F78">
        <w:rPr>
          <w:b w:val="1"/>
          <w:bCs w:val="1"/>
          <w:sz w:val="24"/>
          <w:szCs w:val="24"/>
        </w:rPr>
        <w:t>Muhammad Abdul Rehman</w:t>
      </w:r>
    </w:p>
    <w:tbl>
      <w:tblPr>
        <w:tblW w:w="5191" w:type="pct"/>
        <w:tblLayout w:type="fixed"/>
        <w:tblLook w:val="0000" w:firstRow="0" w:lastRow="0" w:firstColumn="0" w:lastColumn="0" w:noHBand="0" w:noVBand="0"/>
      </w:tblPr>
      <w:tblGrid>
        <w:gridCol w:w="9374"/>
      </w:tblGrid>
      <w:tr xmlns:wp14="http://schemas.microsoft.com/office/word/2010/wordml" w:rsidRPr="00C11A7A" w:rsidR="004A335E" w14:paraId="04A3F3D3" wp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</w:tcPr>
          <w:p w:rsidRPr="00C11A7A" w:rsidR="004A335E" w:rsidP="00BE3255" w:rsidRDefault="003D4774" w14:paraId="27A7EA09" wp14:textId="77777777">
            <w:pPr>
              <w:pStyle w:val="SectionTitle"/>
              <w:jc w:val="center"/>
              <w:rPr>
                <w:sz w:val="24"/>
                <w:szCs w:val="24"/>
              </w:rPr>
            </w:pPr>
            <w:r w:rsidRPr="00C11A7A">
              <w:rPr>
                <w:sz w:val="24"/>
                <w:szCs w:val="24"/>
              </w:rPr>
              <w:t>summary</w:t>
            </w:r>
          </w:p>
        </w:tc>
      </w:tr>
    </w:tbl>
    <w:p xmlns:wp14="http://schemas.microsoft.com/office/word/2010/wordml" w:rsidR="00BC1FE3" w:rsidRDefault="00BC1FE3" w14:paraId="672A6659" wp14:textId="77777777"/>
    <w:tbl>
      <w:tblPr>
        <w:tblW w:w="5191" w:type="pct"/>
        <w:tblLayout w:type="fixed"/>
        <w:tblLook w:val="0000" w:firstRow="0" w:lastRow="0" w:firstColumn="0" w:lastColumn="0" w:noHBand="0" w:noVBand="0"/>
      </w:tblPr>
      <w:tblGrid>
        <w:gridCol w:w="9374"/>
      </w:tblGrid>
      <w:tr xmlns:wp14="http://schemas.microsoft.com/office/word/2010/wordml" w:rsidRPr="00C11A7A" w:rsidR="004A335E" w:rsidTr="22EC7F78" w14:paraId="5B1083B8" wp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tcMar/>
          </w:tcPr>
          <w:p w:rsidRPr="00C11A7A" w:rsidR="004A335E" w:rsidP="00C11A7A" w:rsidRDefault="00024BCC" w14:paraId="19425DD9" wp14:textId="7E245A78">
            <w:pPr>
              <w:pStyle w:val="Achievemen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22EC7F78" w:rsidR="22EC7F78">
              <w:rPr>
                <w:sz w:val="24"/>
                <w:szCs w:val="24"/>
              </w:rPr>
              <w:t xml:space="preserve">3+ years of experience in Front-End Development including Angular2+, </w:t>
            </w:r>
            <w:r w:rsidRPr="22EC7F78" w:rsidR="22EC7F78">
              <w:rPr>
                <w:sz w:val="24"/>
                <w:szCs w:val="24"/>
              </w:rPr>
              <w:t>Javascript</w:t>
            </w:r>
            <w:r w:rsidRPr="22EC7F78" w:rsidR="22EC7F78">
              <w:rPr>
                <w:sz w:val="24"/>
                <w:szCs w:val="24"/>
              </w:rPr>
              <w:t>, Typescript.</w:t>
            </w:r>
          </w:p>
          <w:p w:rsidR="22EC7F78" w:rsidP="22EC7F78" w:rsidRDefault="22EC7F78" w14:paraId="2C94B468" w14:textId="375B1555">
            <w:pPr>
              <w:pStyle w:val="Achievement"/>
              <w:numPr>
                <w:ilvl w:val="0"/>
                <w:numId w:val="7"/>
              </w:numPr>
              <w:bidi w:val="0"/>
              <w:spacing w:before="0" w:beforeAutospacing="off" w:after="60" w:afterAutospacing="off"/>
              <w:ind w:left="720" w:right="0" w:hanging="360"/>
              <w:jc w:val="both"/>
              <w:rPr>
                <w:sz w:val="24"/>
                <w:szCs w:val="24"/>
              </w:rPr>
            </w:pPr>
            <w:r w:rsidRPr="22EC7F78" w:rsidR="22EC7F78">
              <w:rPr>
                <w:sz w:val="24"/>
                <w:szCs w:val="24"/>
              </w:rPr>
              <w:t>Optimized Angular Application and Avoid Memory Leaks and implement it in Angular Life Cycle Hooks</w:t>
            </w:r>
          </w:p>
          <w:p w:rsidRPr="00C11A7A" w:rsidR="00A17A6E" w:rsidP="00C11A7A" w:rsidRDefault="00A17A6E" w14:paraId="0C9199C7" wp14:textId="13E5CE48">
            <w:pPr>
              <w:pStyle w:val="Achievemen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22EC7F78" w:rsidR="22EC7F78">
              <w:rPr>
                <w:sz w:val="24"/>
                <w:szCs w:val="24"/>
              </w:rPr>
              <w:t xml:space="preserve">Expertise in Developing Reusable Components from Mockups using </w:t>
            </w:r>
            <w:proofErr w:type="spellStart"/>
            <w:r w:rsidRPr="22EC7F78" w:rsidR="22EC7F78">
              <w:rPr>
                <w:sz w:val="24"/>
                <w:szCs w:val="24"/>
              </w:rPr>
              <w:t>Css</w:t>
            </w:r>
            <w:proofErr w:type="spellEnd"/>
            <w:r w:rsidRPr="22EC7F78" w:rsidR="22EC7F78">
              <w:rPr>
                <w:sz w:val="24"/>
                <w:szCs w:val="24"/>
              </w:rPr>
              <w:t xml:space="preserve"> and UI Packages such as BootStrap5</w:t>
            </w:r>
          </w:p>
          <w:p w:rsidRPr="00C11A7A" w:rsidR="00C065F2" w:rsidP="00C11A7A" w:rsidRDefault="00894A56" w14:paraId="716CCA52" wp14:textId="771C10FC">
            <w:pPr>
              <w:pStyle w:val="Achievemen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22EC7F78" w:rsidR="22EC7F78">
              <w:rPr>
                <w:sz w:val="24"/>
                <w:szCs w:val="24"/>
              </w:rPr>
              <w:t xml:space="preserve">Experience in essential Angular core Libraries such as </w:t>
            </w:r>
            <w:proofErr w:type="spellStart"/>
            <w:r w:rsidRPr="22EC7F78" w:rsidR="22EC7F78">
              <w:rPr>
                <w:sz w:val="24"/>
                <w:szCs w:val="24"/>
              </w:rPr>
              <w:t>NgRx</w:t>
            </w:r>
            <w:proofErr w:type="spellEnd"/>
            <w:r w:rsidRPr="22EC7F78" w:rsidR="22EC7F78">
              <w:rPr>
                <w:sz w:val="24"/>
                <w:szCs w:val="24"/>
              </w:rPr>
              <w:t xml:space="preserve"> and Rxjs.</w:t>
            </w:r>
          </w:p>
          <w:p w:rsidR="004A1015" w:rsidP="00C11A7A" w:rsidRDefault="00693056" w14:paraId="0E5767B3" wp14:textId="6A22222B">
            <w:pPr>
              <w:pStyle w:val="Achievemen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22EC7F78" w:rsidR="22EC7F78">
              <w:rPr>
                <w:sz w:val="24"/>
                <w:szCs w:val="24"/>
              </w:rPr>
              <w:t>Expertise in making Application with MVVM Pattern.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="004A1015" w:rsidP="00C11A7A" w:rsidRDefault="00693056" w14:paraId="5F29DA02" wp14:textId="656EC7DD">
            <w:pPr>
              <w:pStyle w:val="Achievemen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22EC7F78" w:rsidR="22EC7F78">
              <w:rPr>
                <w:sz w:val="24"/>
                <w:szCs w:val="24"/>
              </w:rPr>
              <w:t>Advanced State management using Hooks, and Ngrx.</w:t>
            </w:r>
          </w:p>
          <w:p w:rsidR="00BC1FE3" w:rsidP="00BC1FE3" w:rsidRDefault="00BC1FE3" w14:paraId="0A37501D" wp14:textId="77777777" wp14:noSpellErr="1">
            <w:pPr>
              <w:pStyle w:val="Achievement"/>
              <w:ind w:left="360" w:firstLine="0"/>
              <w:rPr>
                <w:sz w:val="24"/>
                <w:szCs w:val="24"/>
              </w:rPr>
            </w:pPr>
          </w:p>
          <w:p w:rsidR="22EC7F78" w:rsidP="22EC7F78" w:rsidRDefault="22EC7F78" w14:paraId="5258E51A" w14:textId="624D35A6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Some Extra information about me. As a Mean Stack Developer, my main responsibilities are.</w:t>
            </w:r>
          </w:p>
          <w:p w:rsidR="22EC7F78" w:rsidP="22EC7F78" w:rsidRDefault="22EC7F78" w14:paraId="580FA274" w14:textId="7B947EB3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</w:pPr>
          </w:p>
          <w:p w:rsidR="22EC7F78" w:rsidP="22EC7F78" w:rsidRDefault="22EC7F78" w14:paraId="6F760095" w14:textId="0BB916E0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1 Optimized Application </w:t>
            </w:r>
          </w:p>
          <w:p w:rsidR="22EC7F78" w:rsidP="22EC7F78" w:rsidRDefault="22EC7F78" w14:paraId="55C5DFBD" w14:textId="30DAAB76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2 Fast Applications with fewer network calls </w:t>
            </w:r>
          </w:p>
          <w:p w:rsidR="22EC7F78" w:rsidP="22EC7F78" w:rsidRDefault="22EC7F78" w14:paraId="1C3E8494" w14:textId="0046EECB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3 Avoid Memory Leaks on Front End </w:t>
            </w:r>
          </w:p>
          <w:p w:rsidR="22EC7F78" w:rsidP="22EC7F78" w:rsidRDefault="22EC7F78" w14:paraId="597DEF7A" w14:textId="11D0A13B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4 Can Implement Micro-Service webpack modular front-end in Angular </w:t>
            </w:r>
          </w:p>
          <w:p w:rsidR="22EC7F78" w:rsidP="22EC7F78" w:rsidRDefault="22EC7F78" w14:paraId="60E4E96A" w14:textId="2715E2E9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5 Authorization/Authentication for Users and to access </w:t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BackEnd</w:t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 </w:t>
            </w:r>
          </w:p>
          <w:p w:rsidR="22EC7F78" w:rsidP="22EC7F78" w:rsidRDefault="22EC7F78" w14:paraId="0499B896" w14:textId="1EF07EF8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6 Server Handling, Server Configuration, Hosting, Domain Connection, Load Balancer </w:t>
            </w:r>
          </w:p>
          <w:p w:rsidR="22EC7F78" w:rsidP="22EC7F78" w:rsidRDefault="22EC7F78" w14:paraId="6FFC1842" w14:textId="77E37906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7 </w:t>
            </w:r>
            <w:proofErr w:type="spellStart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Continous</w:t>
            </w:r>
            <w:proofErr w:type="spellEnd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 Integration with pm2 </w:t>
            </w:r>
          </w:p>
          <w:p w:rsidR="22EC7F78" w:rsidP="22EC7F78" w:rsidRDefault="22EC7F78" w14:paraId="34677410" w14:textId="1B17212D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8 GitHub for version controlling 9 MVC Structure for my Backend 10 RESTFUL APIs for API structure (and Learning - </w:t>
            </w:r>
            <w:proofErr w:type="spellStart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GraphQl</w:t>
            </w:r>
            <w:proofErr w:type="spellEnd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)</w:t>
            </w:r>
          </w:p>
          <w:p w:rsidR="22EC7F78" w:rsidP="22EC7F78" w:rsidRDefault="22EC7F78" w14:paraId="141F70EE" w14:textId="63D7616F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</w:p>
          <w:p w:rsidR="22EC7F78" w:rsidP="22EC7F78" w:rsidRDefault="22EC7F78" w14:paraId="46E0FFDF" w14:textId="158A03CB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Some Extra Information about my tech stack and some of the implementation that </w:t>
            </w:r>
            <w:proofErr w:type="spellStart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i</w:t>
            </w:r>
            <w:proofErr w:type="spellEnd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 have completed with my Projects. </w:t>
            </w:r>
          </w:p>
          <w:p w:rsidR="22EC7F78" w:rsidP="22EC7F78" w:rsidRDefault="22EC7F78" w14:paraId="296FD668" w14:textId="346C1EFD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1 Payment Integration </w:t>
            </w:r>
          </w:p>
          <w:p w:rsidR="22EC7F78" w:rsidP="22EC7F78" w:rsidRDefault="22EC7F78" w14:paraId="2F651777" w14:textId="2044F0B4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2 Coin Base Integration </w:t>
            </w:r>
          </w:p>
          <w:p w:rsidR="22EC7F78" w:rsidP="22EC7F78" w:rsidRDefault="22EC7F78" w14:paraId="5D190E10" w14:textId="75AC32C4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3 </w:t>
            </w:r>
            <w:proofErr w:type="spellStart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Nodemailer</w:t>
            </w:r>
            <w:proofErr w:type="spellEnd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 </w:t>
            </w:r>
          </w:p>
          <w:p w:rsidR="22EC7F78" w:rsidP="22EC7F78" w:rsidRDefault="22EC7F78" w14:paraId="4FABB791" w14:textId="2F3341BB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4 OAuth </w:t>
            </w:r>
          </w:p>
          <w:p w:rsidR="22EC7F78" w:rsidP="22EC7F78" w:rsidRDefault="22EC7F78" w14:paraId="2734D321" w14:textId="3EB28E6C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5 Third Part Integration Like USPS API Integration for an E-commerce web application. </w:t>
            </w:r>
          </w:p>
          <w:p w:rsidR="22EC7F78" w:rsidP="22EC7F78" w:rsidRDefault="22EC7F78" w14:paraId="40AEDD15" w14:textId="24CEBA55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6 Angular Optimization (</w:t>
            </w:r>
            <w:proofErr w:type="spellStart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nb</w:t>
            </w:r>
            <w:proofErr w:type="spellEnd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 build --</w:t>
            </w:r>
            <w:proofErr w:type="spellStart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aot</w:t>
            </w:r>
            <w:proofErr w:type="spellEnd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unsubscribe(</w:t>
            </w:r>
            <w:proofErr w:type="gramEnd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) all subscriptions to avoid memory leaks, Dependency Injection). </w:t>
            </w:r>
          </w:p>
          <w:p w:rsidR="22EC7F78" w:rsidP="22EC7F78" w:rsidRDefault="22EC7F78" w14:paraId="37212A7F" w14:textId="687F94E1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7 Dashboard for different roles and which can control specific parts of the application (Data and UI). </w:t>
            </w:r>
          </w:p>
          <w:p w:rsidR="22EC7F78" w:rsidP="22EC7F78" w:rsidRDefault="22EC7F78" w14:paraId="3BE44C28" w14:textId="1A2FD7DF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8 Responsive and Interactive designs </w:t>
            </w:r>
          </w:p>
          <w:p w:rsidR="22EC7F78" w:rsidP="22EC7F78" w:rsidRDefault="22EC7F78" w14:paraId="351157E0" w14:textId="1EF075A9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9 I can configure and maintain Servers on different cloud platforms for example Digital Ocean, Aws, Heroku, and </w:t>
            </w:r>
            <w:proofErr w:type="spellStart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Vercel</w:t>
            </w:r>
            <w:proofErr w:type="spellEnd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 xml:space="preserve">. </w:t>
            </w:r>
          </w:p>
          <w:p w:rsidR="22EC7F78" w:rsidP="22EC7F78" w:rsidRDefault="22EC7F78" w14:paraId="2D6E9BA4" w14:textId="7FB7EB2A">
            <w:pPr>
              <w:pStyle w:val="Achievement"/>
              <w:ind w:left="36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en-US"/>
              </w:rPr>
              <w:t>10 I can secure the server and add proxy server Apache</w:t>
            </w:r>
          </w:p>
          <w:p w:rsidRPr="00C11A7A" w:rsidR="00BB0C2F" w:rsidP="00C11A7A" w:rsidRDefault="00BB0C2F" w14:paraId="5DAB6C7B" wp14:textId="77777777">
            <w:pPr>
              <w:pStyle w:val="Achievement"/>
              <w:ind w:left="720" w:firstLine="0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C11A7A" w:rsidR="00BC1FE3" w:rsidTr="22EC7F78" w14:paraId="03B9889E" wp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tcMar/>
          </w:tcPr>
          <w:p w:rsidRPr="00BC1FE3" w:rsidR="00BC1FE3" w:rsidP="00B2282A" w:rsidRDefault="00BC1FE3" w14:paraId="45FB0818" wp14:textId="77777777">
            <w:pPr>
              <w:pStyle w:val="SectionTitle"/>
              <w:pBdr>
                <w:bottom w:val="none" w:color="auto" w:sz="0" w:space="0"/>
              </w:pBdr>
              <w:jc w:val="center"/>
              <w:rPr>
                <w:sz w:val="24"/>
                <w:szCs w:val="24"/>
                <w:u w:val="single"/>
              </w:rPr>
            </w:pPr>
          </w:p>
        </w:tc>
      </w:tr>
      <w:tr xmlns:wp14="http://schemas.microsoft.com/office/word/2010/wordml" w:rsidRPr="00C11A7A" w:rsidR="00BC1FE3" w:rsidTr="22EC7F78" w14:paraId="1E014DF0" wp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bottom w:val="single" w:color="auto" w:sz="4" w:space="0"/>
            </w:tcBorders>
            <w:tcMar/>
          </w:tcPr>
          <w:p w:rsidRPr="00C11A7A" w:rsidR="00BC1FE3" w:rsidP="00B2282A" w:rsidRDefault="00B2282A" w14:paraId="29200FE4" w14:noSpellErr="1" wp14:textId="5342736E">
            <w:pPr>
              <w:pStyle w:val="Achievement"/>
              <w:tabs>
                <w:tab w:val="num" w:pos="720"/>
              </w:tabs>
              <w:ind w:left="720" w:hanging="360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BC1FE3" w:rsidRDefault="00BC1FE3" w14:paraId="049F31CB" wp14:textId="77777777">
      <w:r>
        <w:rPr>
          <w:b/>
          <w:caps/>
        </w:rPr>
        <w:br w:type="page"/>
      </w:r>
    </w:p>
    <w:tbl>
      <w:tblPr>
        <w:tblW w:w="5191" w:type="pct"/>
        <w:tblLayout w:type="fixed"/>
        <w:tblLook w:val="0000" w:firstRow="0" w:lastRow="0" w:firstColumn="0" w:lastColumn="0" w:noHBand="0" w:noVBand="0"/>
      </w:tblPr>
      <w:tblGrid>
        <w:gridCol w:w="9374"/>
      </w:tblGrid>
      <w:tr xmlns:wp14="http://schemas.microsoft.com/office/word/2010/wordml" w:rsidRPr="00C11A7A" w:rsidR="004A1015" w:rsidTr="22EC7F78" w14:paraId="6DC65CF0" wp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bottom w:val="single" w:color="auto" w:sz="4" w:space="0"/>
            </w:tcBorders>
            <w:tcMar/>
          </w:tcPr>
          <w:p w:rsidRPr="00C11A7A" w:rsidR="004A1015" w:rsidP="00BE3255" w:rsidRDefault="004A1015" w14:paraId="389135D0" wp14:textId="77777777">
            <w:pPr>
              <w:pStyle w:val="SectionTitle"/>
              <w:pBdr>
                <w:bottom w:val="none" w:color="auto" w:sz="0" w:space="0"/>
              </w:pBdr>
              <w:jc w:val="center"/>
              <w:rPr>
                <w:sz w:val="24"/>
                <w:szCs w:val="24"/>
              </w:rPr>
            </w:pPr>
            <w:r w:rsidRPr="00C11A7A">
              <w:rPr>
                <w:sz w:val="24"/>
                <w:szCs w:val="24"/>
              </w:rPr>
              <w:t>KEY projects</w:t>
            </w:r>
          </w:p>
        </w:tc>
      </w:tr>
      <w:tr xmlns:wp14="http://schemas.microsoft.com/office/word/2010/wordml" w:rsidRPr="00C11A7A" w:rsidR="004A1015" w:rsidTr="22EC7F78" w14:paraId="1A166BB8" wp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tcMar/>
          </w:tcPr>
          <w:p w:rsidR="0079287A" w:rsidP="00C11A7A" w:rsidRDefault="0079287A" w14:paraId="53128261" wp14:textId="77777777">
            <w:pPr>
              <w:pStyle w:val="Achievement"/>
              <w:spacing w:before="220" w:after="220"/>
              <w:ind w:left="0" w:firstLine="0"/>
              <w:rPr>
                <w:sz w:val="24"/>
                <w:szCs w:val="24"/>
              </w:rPr>
            </w:pPr>
          </w:p>
          <w:p w:rsidR="22EC7F78" w:rsidP="22EC7F78" w:rsidRDefault="22EC7F78" w14:paraId="6DD438F2" w14:textId="63FBA9DD">
            <w:pPr>
              <w:pStyle w:val="Normal"/>
              <w:bidi w:val="0"/>
              <w:spacing w:before="0" w:beforeAutospacing="off" w:after="220" w:afterAutospacing="off" w:line="259" w:lineRule="auto"/>
              <w:ind w:left="0" w:right="0"/>
              <w:jc w:val="both"/>
            </w:pPr>
            <w:r w:rsidRPr="22EC7F78" w:rsidR="22EC7F78">
              <w:rPr>
                <w:b w:val="1"/>
                <w:bCs w:val="1"/>
                <w:sz w:val="24"/>
                <w:szCs w:val="24"/>
                <w:u w:val="single"/>
              </w:rPr>
              <w:t>Rad-Study</w:t>
            </w:r>
          </w:p>
          <w:p w:rsidR="22EC7F78" w:rsidP="22EC7F78" w:rsidRDefault="22EC7F78" w14:paraId="38C4CE21" w14:textId="1630DED9">
            <w:pPr>
              <w:pStyle w:val="Normal"/>
              <w:bidi w:val="0"/>
              <w:spacing w:before="0" w:beforeAutospacing="off" w:after="220" w:afterAutospacing="off" w:line="259" w:lineRule="auto"/>
              <w:ind w:left="0" w:right="0"/>
              <w:jc w:val="both"/>
              <w:rPr>
                <w:b w:val="1"/>
                <w:bCs w:val="1"/>
                <w:sz w:val="24"/>
                <w:szCs w:val="24"/>
                <w:u w:val="single"/>
              </w:rPr>
            </w:pPr>
            <w:r w:rsidRPr="22EC7F78" w:rsidR="22EC7F78">
              <w:rPr>
                <w:b w:val="1"/>
                <w:bCs w:val="1"/>
                <w:sz w:val="24"/>
                <w:szCs w:val="24"/>
                <w:u w:val="single"/>
              </w:rPr>
              <w:t>https://rad-study-final-production.herokuapp.com/</w:t>
            </w:r>
          </w:p>
          <w:p w:rsidR="22EC7F78" w:rsidP="22EC7F78" w:rsidRDefault="22EC7F78" w14:paraId="02D1DD5F" w14:textId="25E44B23">
            <w:pPr>
              <w:pStyle w:val="Achievement"/>
              <w:numPr>
                <w:ilvl w:val="0"/>
                <w:numId w:val="28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An Exam Portal built with Mean Stack. Here are the features of this application</w:t>
            </w:r>
            <w:r>
              <w:br/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1 Main Portal (Module)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Responsive UI/UX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Dynamic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Dynamic Dom Dom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Modern Graphics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Angular12, Bootstrap5, Css3, TypeScript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Authentication/Authorization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Angular Optimization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Stripe Payment Integration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2 Admin Portal (Module)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DashBoard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Can Create Exam Plan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Can Create Questions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Can Create Exam SubCategory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Can Map Subcategory to Topics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Can Map Questions to Exam Plan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Can Do Exam Management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Can Do Questionnaire Management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Can Check Exam Analytics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Can Do Student Management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Can Do Orders/Products Management</w:t>
            </w:r>
            <w:r>
              <w:br/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3 User Portal (Module)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Dynamic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Dynamic Dom Dom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Modern Graphics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Angular12, Bootstrap5, Css3, TypeScript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Authentication/Authorization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Angular Optimization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Stripe Payment Integration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2 Admin Portal (Module)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User Profile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User DashBoard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Start Exam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Exam Subscription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Pay Exam Fee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MCQ's Component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 xml:space="preserve"> -&gt; Check Result</w:t>
            </w:r>
          </w:p>
          <w:p w:rsidRPr="00C11A7A" w:rsidR="00A82F1E" w:rsidP="00A82F1E" w:rsidRDefault="00A82F1E" w14:paraId="62486C05" wp14:textId="77777777">
            <w:pPr>
              <w:pStyle w:val="Achievement"/>
              <w:ind w:left="360" w:firstLine="0"/>
              <w:rPr>
                <w:sz w:val="24"/>
                <w:szCs w:val="24"/>
              </w:rPr>
            </w:pPr>
          </w:p>
          <w:p w:rsidRPr="00C11A7A" w:rsidR="00A82F1E" w:rsidP="00A82F1E" w:rsidRDefault="00A82F1E" w14:paraId="0241263E" wp14:textId="77777777">
            <w:pPr>
              <w:spacing w:after="220"/>
              <w:rPr>
                <w:sz w:val="24"/>
                <w:szCs w:val="24"/>
                <w:u w:val="single"/>
              </w:rPr>
            </w:pPr>
            <w:r w:rsidRPr="22EC7F78" w:rsidR="22EC7F78">
              <w:rPr>
                <w:sz w:val="24"/>
                <w:szCs w:val="24"/>
                <w:u w:val="single"/>
              </w:rPr>
              <w:t>Technologies</w:t>
            </w:r>
          </w:p>
          <w:p w:rsidRPr="0069002B" w:rsidR="00F54674" w:rsidP="00A82F1E" w:rsidRDefault="00F54674" w14:paraId="4101652C" wp14:textId="3C6B4C93">
            <w:pPr>
              <w:pStyle w:val="Achievement"/>
              <w:spacing w:after="220"/>
              <w:ind w:left="0" w:firstLine="0"/>
              <w:rPr>
                <w:sz w:val="24"/>
                <w:szCs w:val="24"/>
              </w:rPr>
            </w:pPr>
            <w:r w:rsidRPr="22EC7F78" w:rsidR="22EC7F78">
              <w:rPr>
                <w:sz w:val="24"/>
                <w:szCs w:val="24"/>
              </w:rPr>
              <w:t>MEAN STACK</w:t>
            </w:r>
          </w:p>
          <w:p w:rsidR="00EE343E" w:rsidP="00EE343E" w:rsidRDefault="00EE343E" w14:paraId="49CE70D7" wp14:textId="77777777">
            <w:pPr>
              <w:spacing w:after="13"/>
            </w:pPr>
            <w:r>
              <w:rPr>
                <w:b/>
                <w:sz w:val="24"/>
                <w:u w:val="single" w:color="444440"/>
              </w:rPr>
              <w:t>App 2</w:t>
            </w:r>
          </w:p>
          <w:p w:rsidR="00EE343E" w:rsidP="00A82F1E" w:rsidRDefault="00EE343E" w14:paraId="4B99056E" wp14:textId="77777777">
            <w:pPr>
              <w:pStyle w:val="BodyText"/>
              <w:rPr>
                <w:bCs/>
                <w:sz w:val="24"/>
                <w:szCs w:val="24"/>
              </w:rPr>
            </w:pPr>
          </w:p>
          <w:p w:rsidR="22EC7F78" w:rsidP="22EC7F78" w:rsidRDefault="22EC7F78" w14:paraId="7B03E09F" w14:textId="093ADB24">
            <w:pPr>
              <w:pStyle w:val="Normal"/>
              <w:spacing w:after="479"/>
              <w:ind w:right="205"/>
            </w:pPr>
            <w:hyperlink r:id="R7d7bf4e3e48e4927">
              <w:r w:rsidRPr="22EC7F78" w:rsidR="22EC7F78">
                <w:rPr>
                  <w:rStyle w:val="Hyperlink"/>
                  <w:highlight w:val="yellow"/>
                </w:rPr>
                <w:t>https://e-commerce-web-app1.herokuapp.com/</w:t>
              </w:r>
            </w:hyperlink>
          </w:p>
          <w:p w:rsidR="22EC7F78" w:rsidP="22EC7F78" w:rsidRDefault="22EC7F78" w14:paraId="034A1524" w14:textId="6404CE71">
            <w:pPr>
              <w:pStyle w:val="Normal"/>
              <w:spacing w:after="479"/>
              <w:ind w:right="205"/>
              <w:rPr>
                <w:highlight w:val="yellow"/>
              </w:rPr>
            </w:pPr>
            <w:r w:rsidRPr="22EC7F78" w:rsidR="22EC7F78">
              <w:rPr>
                <w:highlight w:val="yellow"/>
              </w:rPr>
              <w:t>Ecommerce-Apps</w:t>
            </w:r>
          </w:p>
          <w:p w:rsidR="22EC7F78" w:rsidP="22EC7F78" w:rsidRDefault="22EC7F78" w14:paraId="3F08160D" w14:textId="02AA84C8">
            <w:pPr>
              <w:pStyle w:val="Achievement"/>
              <w:spacing w:before="220" w:after="220"/>
              <w:ind w:left="0" w:firstLine="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A Mean Stack E-Commerce Web Application. This Application has the following features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1 Build on Angular9, </w:t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Node.Js</w:t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, </w:t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Express.Js</w:t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, MongoDB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2 Responsive UI using Bootstrap 4.6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3 Interactive UX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4 Component and Module-based Application build on Angular 9 and used </w:t>
            </w:r>
            <w:proofErr w:type="spellStart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RxJs</w:t>
            </w:r>
            <w:proofErr w:type="spellEnd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for interaction between different components of the Application.</w:t>
            </w:r>
            <w:r>
              <w:br/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5 </w:t>
            </w:r>
            <w:proofErr w:type="spellStart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Chart.Js</w:t>
            </w:r>
            <w:proofErr w:type="spellEnd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for Admin </w:t>
            </w:r>
            <w:proofErr w:type="spellStart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DashBoard</w:t>
            </w:r>
            <w:proofErr w:type="spellEnd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to check the various activities.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6 Restricted Admin Sign-Up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7 Admin </w:t>
            </w:r>
            <w:proofErr w:type="spellStart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DashBoard</w:t>
            </w:r>
            <w:proofErr w:type="spellEnd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Module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8 User </w:t>
            </w:r>
            <w:proofErr w:type="spellStart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DashBoard</w:t>
            </w:r>
            <w:proofErr w:type="spellEnd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Module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9 Complete Cart System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10 PayPal SDK for Payment gateway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11 USPS to create delivery charges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12 Order Management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13 Cart management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14 CMS for the client-side controlled through Admin </w:t>
            </w:r>
            <w:proofErr w:type="spellStart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DashBoard</w:t>
            </w:r>
            <w:proofErr w:type="spellEnd"/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15 AmCharts4 for Globe Map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17 </w:t>
            </w:r>
            <w:proofErr w:type="spellStart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Nodemailer</w:t>
            </w:r>
            <w:proofErr w:type="spellEnd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for Emails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18 WhatsApp integration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19 MVC design pattern </w:t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Node.Js</w:t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Backend</w:t>
            </w:r>
            <w:r>
              <w:br/>
            </w:r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20 </w:t>
            </w:r>
            <w:proofErr w:type="spellStart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RestFul</w:t>
            </w:r>
            <w:proofErr w:type="spellEnd"/>
            <w:r w:rsidRPr="22EC7F78" w:rsidR="22EC7F7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API's</w:t>
            </w:r>
          </w:p>
          <w:p w:rsidR="00A82F1E" w:rsidP="00C11A7A" w:rsidRDefault="00A82F1E" w14:paraId="1299C43A" wp14:textId="77777777">
            <w:pPr>
              <w:pStyle w:val="Achievement"/>
              <w:spacing w:before="220" w:after="220"/>
              <w:ind w:left="0" w:firstLine="0"/>
              <w:rPr>
                <w:sz w:val="24"/>
                <w:szCs w:val="24"/>
              </w:rPr>
            </w:pPr>
          </w:p>
          <w:p w:rsidRPr="00C11A7A" w:rsidR="00F54674" w:rsidP="00C11A7A" w:rsidRDefault="00F54674" w14:paraId="4DDBEF00" wp14:textId="77777777">
            <w:pPr>
              <w:pStyle w:val="Achievement"/>
              <w:spacing w:before="220" w:after="220"/>
              <w:ind w:left="0" w:firstLine="0"/>
              <w:rPr>
                <w:sz w:val="24"/>
                <w:szCs w:val="24"/>
              </w:rPr>
            </w:pPr>
          </w:p>
          <w:p w:rsidR="00241639" w:rsidP="00C11A7A" w:rsidRDefault="00B2282A" w14:paraId="0C37F923" wp14:textId="77777777">
            <w:pPr>
              <w:pStyle w:val="Achievement"/>
              <w:spacing w:after="220"/>
              <w:ind w:left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Dopelin</w:t>
            </w:r>
            <w:proofErr w:type="spellEnd"/>
          </w:p>
          <w:p w:rsidRPr="00C11A7A" w:rsidR="00B2282A" w:rsidP="00C11A7A" w:rsidRDefault="00B2282A" w14:paraId="28DB4C34" wp14:textId="77777777">
            <w:pPr>
              <w:pStyle w:val="Achievement"/>
              <w:spacing w:after="220"/>
              <w:ind w:left="0" w:firstLine="0"/>
              <w:rPr>
                <w:b/>
                <w:sz w:val="24"/>
                <w:szCs w:val="24"/>
              </w:rPr>
            </w:pPr>
            <w:r w:rsidRPr="00B2282A">
              <w:rPr>
                <w:b/>
                <w:sz w:val="24"/>
                <w:szCs w:val="24"/>
                <w:highlight w:val="yellow"/>
              </w:rPr>
              <w:t>&lt;Add description below, Example is added&gt;</w:t>
            </w:r>
          </w:p>
          <w:p w:rsidRPr="00C11A7A" w:rsidR="000878AF" w:rsidP="00C11A7A" w:rsidRDefault="00B2282A" w14:paraId="420DBF7C" wp14:textId="77777777">
            <w:pPr>
              <w:pStyle w:val="Achievement"/>
              <w:spacing w:after="220"/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Dopelin</w:t>
            </w:r>
            <w:proofErr w:type="spellEnd"/>
            <w:r w:rsidR="00BF3090">
              <w:rPr>
                <w:sz w:val="24"/>
                <w:szCs w:val="24"/>
              </w:rPr>
              <w:t xml:space="preserve"> is a</w:t>
            </w:r>
            <w:r w:rsidRPr="00C11A7A" w:rsidR="007F67A8">
              <w:rPr>
                <w:rFonts w:cs="Arial"/>
                <w:color w:val="4D5156"/>
                <w:sz w:val="24"/>
                <w:szCs w:val="24"/>
                <w:shd w:val="clear" w:color="auto" w:fill="FFFFFF"/>
              </w:rPr>
              <w:t xml:space="preserve"> </w:t>
            </w:r>
            <w:r w:rsidRPr="00C11A7A" w:rsidR="007F67A8">
              <w:rPr>
                <w:rFonts w:cs="Segoe UI"/>
                <w:sz w:val="24"/>
                <w:szCs w:val="24"/>
                <w:shd w:val="clear" w:color="auto" w:fill="FFFFFF"/>
              </w:rPr>
              <w:t xml:space="preserve">Middle Eastern-based </w:t>
            </w:r>
            <w:r w:rsidR="00BF3090">
              <w:rPr>
                <w:rFonts w:cs="Segoe UI"/>
                <w:sz w:val="24"/>
                <w:szCs w:val="24"/>
                <w:shd w:val="clear" w:color="auto" w:fill="FFFFFF"/>
              </w:rPr>
              <w:t>Web Application, M</w:t>
            </w:r>
            <w:r w:rsidRPr="00C11A7A" w:rsidR="007F67A8">
              <w:rPr>
                <w:rFonts w:cs="Segoe UI"/>
                <w:sz w:val="24"/>
                <w:szCs w:val="24"/>
                <w:shd w:val="clear" w:color="auto" w:fill="FFFFFF"/>
              </w:rPr>
              <w:t xml:space="preserve">obile </w:t>
            </w:r>
            <w:r w:rsidR="00BF3090">
              <w:rPr>
                <w:rFonts w:cs="Segoe UI"/>
                <w:sz w:val="24"/>
                <w:szCs w:val="24"/>
                <w:shd w:val="clear" w:color="auto" w:fill="FFFFFF"/>
              </w:rPr>
              <w:t>Application and Chrome Extension</w:t>
            </w:r>
            <w:r w:rsidRPr="00C11A7A" w:rsidR="007F67A8">
              <w:rPr>
                <w:rFonts w:cs="Segoe UI"/>
                <w:sz w:val="24"/>
                <w:szCs w:val="24"/>
                <w:shd w:val="clear" w:color="auto" w:fill="FFFFFF"/>
              </w:rPr>
              <w:t xml:space="preserve"> that </w:t>
            </w:r>
            <w:r w:rsidR="00BF3090">
              <w:rPr>
                <w:rFonts w:cs="Segoe UI"/>
                <w:sz w:val="24"/>
                <w:szCs w:val="24"/>
                <w:shd w:val="clear" w:color="auto" w:fill="FFFFFF"/>
              </w:rPr>
              <w:t>provides multiple E-Commerce solutions to its users including Amazon products to Iraqi users as well as other products to the users</w:t>
            </w:r>
          </w:p>
          <w:p w:rsidRPr="00C11A7A" w:rsidR="00241639" w:rsidP="00C11A7A" w:rsidRDefault="00241639" w14:paraId="50ABEF35" wp14:textId="77777777">
            <w:pPr>
              <w:pStyle w:val="Achievement"/>
              <w:spacing w:after="220"/>
              <w:ind w:left="0" w:firstLine="0"/>
              <w:rPr>
                <w:sz w:val="24"/>
                <w:szCs w:val="24"/>
                <w:u w:val="single"/>
              </w:rPr>
            </w:pPr>
            <w:r w:rsidRPr="00C11A7A">
              <w:rPr>
                <w:sz w:val="24"/>
                <w:szCs w:val="24"/>
                <w:u w:val="single"/>
              </w:rPr>
              <w:t>Role &amp; Accomplishments</w:t>
            </w:r>
          </w:p>
          <w:p w:rsidRPr="00BF3090" w:rsidR="00BF3090" w:rsidP="00BF3090" w:rsidRDefault="00BF3090" w14:paraId="388BAA2D" wp14:textId="77777777">
            <w:pPr>
              <w:pStyle w:val="Achievement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 xml:space="preserve">Implementation of </w:t>
            </w:r>
            <w:proofErr w:type="spellStart"/>
            <w:r>
              <w:rPr>
                <w:rFonts w:cs="Segoe UI"/>
                <w:sz w:val="24"/>
                <w:szCs w:val="24"/>
              </w:rPr>
              <w:t>ContextAPI</w:t>
            </w:r>
            <w:proofErr w:type="spellEnd"/>
            <w:r>
              <w:rPr>
                <w:rFonts w:cs="Segoe UI"/>
                <w:sz w:val="24"/>
                <w:szCs w:val="24"/>
              </w:rPr>
              <w:t xml:space="preserve"> for global state management</w:t>
            </w:r>
          </w:p>
          <w:p w:rsidRPr="00BF3090" w:rsidR="00BF3090" w:rsidP="00BF3090" w:rsidRDefault="00BF3090" w14:paraId="2468C107" wp14:textId="77777777">
            <w:pPr>
              <w:pStyle w:val="Achievement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 xml:space="preserve">Converted Class based components to </w:t>
            </w:r>
            <w:proofErr w:type="spellStart"/>
            <w:r>
              <w:rPr>
                <w:rFonts w:cs="Segoe UI"/>
                <w:sz w:val="24"/>
                <w:szCs w:val="24"/>
              </w:rPr>
              <w:t>Resuable</w:t>
            </w:r>
            <w:proofErr w:type="spellEnd"/>
            <w:r>
              <w:rPr>
                <w:rFonts w:cs="Segoe UI"/>
                <w:sz w:val="24"/>
                <w:szCs w:val="24"/>
              </w:rPr>
              <w:t xml:space="preserve"> functional based components using React hooks</w:t>
            </w:r>
          </w:p>
          <w:p w:rsidRPr="00BF3090" w:rsidR="00BF3090" w:rsidP="00BF3090" w:rsidRDefault="00BF3090" w14:paraId="241A632D" wp14:textId="77777777">
            <w:pPr>
              <w:pStyle w:val="Achievement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 xml:space="preserve">Implemented Rest API using </w:t>
            </w:r>
            <w:proofErr w:type="spellStart"/>
            <w:r>
              <w:rPr>
                <w:rFonts w:cs="Segoe UI"/>
                <w:sz w:val="24"/>
                <w:szCs w:val="24"/>
              </w:rPr>
              <w:t>Api</w:t>
            </w:r>
            <w:proofErr w:type="spellEnd"/>
            <w:r>
              <w:rPr>
                <w:rFonts w:cs="Segoe UI"/>
                <w:sz w:val="24"/>
                <w:szCs w:val="24"/>
              </w:rPr>
              <w:t xml:space="preserve"> Sauce and React Forms</w:t>
            </w:r>
          </w:p>
          <w:p w:rsidRPr="00BF3090" w:rsidR="00BF3090" w:rsidP="00BF3090" w:rsidRDefault="00BF3090" w14:paraId="3BE39467" wp14:textId="77777777">
            <w:pPr>
              <w:pStyle w:val="Achievement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Implemented Charts and Analytics in the Admin Panel</w:t>
            </w:r>
          </w:p>
          <w:p w:rsidRPr="001A0BE2" w:rsidR="00241639" w:rsidP="001A0BE2" w:rsidRDefault="00BF3090" w14:paraId="509CFBD7" wp14:textId="77777777">
            <w:pPr>
              <w:pStyle w:val="Achievement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20+ Forms were implemented with data sanitization and</w:t>
            </w:r>
            <w:r w:rsidR="001A0BE2">
              <w:rPr>
                <w:rFonts w:cs="Segoe UI"/>
                <w:sz w:val="24"/>
                <w:szCs w:val="24"/>
              </w:rPr>
              <w:t xml:space="preserve"> custom</w:t>
            </w:r>
            <w:r>
              <w:rPr>
                <w:rFonts w:cs="Segoe UI"/>
                <w:sz w:val="24"/>
                <w:szCs w:val="24"/>
              </w:rPr>
              <w:t xml:space="preserve"> </w:t>
            </w:r>
            <w:r w:rsidR="001A0BE2">
              <w:rPr>
                <w:rFonts w:cs="Segoe UI"/>
                <w:sz w:val="24"/>
                <w:szCs w:val="24"/>
              </w:rPr>
              <w:t>validation</w:t>
            </w:r>
            <w:r w:rsidRPr="00C11A7A" w:rsidR="001A0BE2">
              <w:rPr>
                <w:rFonts w:cs="Segoe UI"/>
                <w:sz w:val="24"/>
                <w:szCs w:val="24"/>
              </w:rPr>
              <w:t xml:space="preserve"> </w:t>
            </w:r>
            <w:r w:rsidRPr="001A0BE2" w:rsidR="007F67A8">
              <w:rPr>
                <w:rFonts w:cs="Segoe UI"/>
                <w:sz w:val="24"/>
                <w:szCs w:val="24"/>
              </w:rPr>
              <w:br/>
            </w:r>
          </w:p>
          <w:p w:rsidRPr="00C11A7A" w:rsidR="00241639" w:rsidP="00C11A7A" w:rsidRDefault="00241639" w14:paraId="232EE1EB" wp14:textId="77777777">
            <w:pPr>
              <w:pStyle w:val="Achievement"/>
              <w:spacing w:after="220"/>
              <w:ind w:left="0" w:firstLine="0"/>
              <w:rPr>
                <w:sz w:val="24"/>
                <w:szCs w:val="24"/>
                <w:u w:val="single"/>
              </w:rPr>
            </w:pPr>
            <w:r w:rsidRPr="00C11A7A">
              <w:rPr>
                <w:sz w:val="24"/>
                <w:szCs w:val="24"/>
                <w:u w:val="single"/>
              </w:rPr>
              <w:t>Technologies</w:t>
            </w:r>
          </w:p>
          <w:p w:rsidRPr="00C11A7A" w:rsidR="00241639" w:rsidP="00C11A7A" w:rsidRDefault="001A0BE2" w14:paraId="3C1946FC" wp14:textId="77777777">
            <w:pPr>
              <w:pStyle w:val="Achievement"/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DigitalOcean</w:t>
            </w:r>
            <w:proofErr w:type="spellEnd"/>
            <w:r w:rsidRPr="00C11A7A" w:rsidR="007F67A8">
              <w:rPr>
                <w:sz w:val="24"/>
                <w:szCs w:val="24"/>
              </w:rPr>
              <w:t>,</w:t>
            </w:r>
            <w:r w:rsidR="007F60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MongoDB, </w:t>
            </w:r>
            <w:proofErr w:type="spellStart"/>
            <w:r>
              <w:rPr>
                <w:sz w:val="24"/>
                <w:szCs w:val="24"/>
              </w:rPr>
              <w:t>NodeJS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ReactJs</w:t>
            </w:r>
            <w:proofErr w:type="spellEnd"/>
            <w:r>
              <w:rPr>
                <w:sz w:val="24"/>
                <w:szCs w:val="24"/>
              </w:rPr>
              <w:t xml:space="preserve">, React Native, </w:t>
            </w:r>
            <w:r w:rsidR="00713DC5">
              <w:rPr>
                <w:sz w:val="24"/>
                <w:szCs w:val="24"/>
              </w:rPr>
              <w:t>React Strap, SASS</w:t>
            </w:r>
            <w:r w:rsidR="004F0184">
              <w:rPr>
                <w:sz w:val="24"/>
                <w:szCs w:val="24"/>
              </w:rPr>
              <w:t xml:space="preserve">, </w:t>
            </w:r>
            <w:proofErr w:type="spellStart"/>
            <w:r w:rsidR="004F0184">
              <w:rPr>
                <w:sz w:val="24"/>
                <w:szCs w:val="24"/>
              </w:rPr>
              <w:t>Bitbucket</w:t>
            </w:r>
            <w:proofErr w:type="spellEnd"/>
          </w:p>
          <w:p w:rsidR="00C8155A" w:rsidP="004F0184" w:rsidRDefault="00C8155A" w14:paraId="3461D779" wp14:textId="77777777">
            <w:pPr>
              <w:pStyle w:val="Achievement"/>
              <w:spacing w:before="220" w:after="220"/>
              <w:ind w:left="0" w:firstLine="0"/>
              <w:rPr>
                <w:sz w:val="24"/>
                <w:szCs w:val="24"/>
              </w:rPr>
            </w:pPr>
          </w:p>
          <w:p w:rsidR="00C8155A" w:rsidP="004F0184" w:rsidRDefault="00C8155A" w14:paraId="3CF2D8B6" wp14:textId="77777777">
            <w:pPr>
              <w:pStyle w:val="Achievement"/>
              <w:spacing w:before="220" w:after="220"/>
              <w:ind w:left="0" w:firstLine="0"/>
              <w:rPr>
                <w:sz w:val="24"/>
                <w:szCs w:val="24"/>
              </w:rPr>
            </w:pPr>
          </w:p>
          <w:p w:rsidR="00C8155A" w:rsidP="004F0184" w:rsidRDefault="00C8155A" w14:paraId="0FB78278" wp14:textId="77777777">
            <w:pPr>
              <w:pStyle w:val="Achievement"/>
              <w:spacing w:before="220" w:after="220"/>
              <w:ind w:left="0" w:firstLine="0"/>
              <w:rPr>
                <w:sz w:val="24"/>
                <w:szCs w:val="24"/>
              </w:rPr>
            </w:pPr>
          </w:p>
          <w:p w:rsidR="00370A97" w:rsidP="004F0184" w:rsidRDefault="00370A97" w14:paraId="1FC39945" wp14:textId="77777777">
            <w:pPr>
              <w:pStyle w:val="Achievement"/>
              <w:spacing w:before="220" w:after="220"/>
              <w:ind w:left="0" w:firstLine="0"/>
              <w:rPr>
                <w:sz w:val="24"/>
                <w:szCs w:val="24"/>
              </w:rPr>
            </w:pPr>
          </w:p>
          <w:p w:rsidRPr="004F0184" w:rsidR="00370A97" w:rsidP="004F0184" w:rsidRDefault="00370A97" w14:paraId="0562CB0E" wp14:textId="77777777">
            <w:pPr>
              <w:pStyle w:val="Achievement"/>
              <w:spacing w:before="220" w:after="220"/>
              <w:ind w:left="0" w:firstLine="0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C11A7A" w:rsidR="004A1015" w:rsidTr="22EC7F78" w14:paraId="34CE0A41" wp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tcMar/>
          </w:tcPr>
          <w:p w:rsidRPr="00C11A7A" w:rsidR="004A1015" w:rsidP="00C11A7A" w:rsidRDefault="004A1015" w14:paraId="62EBF3C5" wp14:textId="77777777">
            <w:pPr>
              <w:pStyle w:val="SectionTitle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C11A7A" w:rsidR="004A1015" w:rsidTr="22EC7F78" w14:paraId="6D98A12B" wp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tcMar/>
          </w:tcPr>
          <w:p w:rsidRPr="00C11A7A" w:rsidR="004A1015" w:rsidP="00C11A7A" w:rsidRDefault="004A1015" w14:paraId="2946DB82" wp14:textId="77777777">
            <w:pPr>
              <w:pStyle w:val="Achievement"/>
              <w:ind w:left="0" w:firstLine="0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Pr="00C11A7A" w:rsidR="0098376C" w:rsidP="00C11A7A" w:rsidRDefault="0098376C" w14:paraId="5997CC1D" wp14:textId="77777777">
      <w:pPr>
        <w:rPr>
          <w:sz w:val="24"/>
          <w:szCs w:val="24"/>
        </w:rPr>
      </w:pPr>
    </w:p>
    <w:sectPr w:rsidRPr="00C11A7A" w:rsidR="0098376C" w:rsidSect="00C1657C">
      <w:headerReference w:type="default" r:id="rId7"/>
      <w:footerReference w:type="default" r:id="rId8"/>
      <w:pgSz w:w="11909" w:h="16834" w:orient="portrait" w:code="9"/>
      <w:pgMar w:top="1440" w:right="1440" w:bottom="1440" w:left="1440" w:header="965" w:footer="965" w:gutter="0"/>
      <w:cols w:space="720"/>
      <w:titlePg/>
      <w:docGrid w:linePitch="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E60601" w:rsidRDefault="00E60601" w14:paraId="6B699379" wp14:textId="77777777">
      <w:r>
        <w:separator/>
      </w:r>
    </w:p>
  </w:endnote>
  <w:endnote w:type="continuationSeparator" w:id="0">
    <w:p xmlns:wp14="http://schemas.microsoft.com/office/word/2010/wordml" w:rsidR="00E60601" w:rsidRDefault="00E60601" w14:paraId="3FE9F23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24098" w:rsidRDefault="00A24098" w14:paraId="110FFD37" wp14:textId="77777777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E60601" w:rsidRDefault="00E60601" w14:paraId="1F72F646" wp14:textId="77777777">
      <w:r>
        <w:separator/>
      </w:r>
    </w:p>
  </w:footnote>
  <w:footnote w:type="continuationSeparator" w:id="0">
    <w:p xmlns:wp14="http://schemas.microsoft.com/office/word/2010/wordml" w:rsidR="00E60601" w:rsidRDefault="00E60601" w14:paraId="08CE6F9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24098" w:rsidRDefault="00A24098" w14:paraId="29D6B04F" wp14:textId="77777777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C724E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80"/>
    <w:multiLevelType w:val="singleLevel"/>
    <w:tmpl w:val="C0EA4A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C70960"/>
    <w:multiLevelType w:val="hybridMultilevel"/>
    <w:tmpl w:val="800CCB34"/>
    <w:lvl w:ilvl="0" w:tplc="36B641E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9E0EB1"/>
    <w:multiLevelType w:val="multilevel"/>
    <w:tmpl w:val="A9FC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B2056"/>
    <w:multiLevelType w:val="hybridMultilevel"/>
    <w:tmpl w:val="792875C8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6" w15:restartNumberingAfterBreak="0">
    <w:nsid w:val="113A1922"/>
    <w:multiLevelType w:val="hybridMultilevel"/>
    <w:tmpl w:val="F3884DC2"/>
    <w:lvl w:ilvl="0" w:tplc="04090005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2874"/>
        </w:tabs>
        <w:ind w:left="287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594"/>
        </w:tabs>
        <w:ind w:left="359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314"/>
        </w:tabs>
        <w:ind w:left="431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034"/>
        </w:tabs>
        <w:ind w:left="503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754"/>
        </w:tabs>
        <w:ind w:left="575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474"/>
        </w:tabs>
        <w:ind w:left="647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194"/>
        </w:tabs>
        <w:ind w:left="719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914"/>
        </w:tabs>
        <w:ind w:left="7914" w:hanging="360"/>
      </w:pPr>
      <w:rPr>
        <w:rFonts w:hint="default" w:ascii="Wingdings" w:hAnsi="Wingdings"/>
      </w:rPr>
    </w:lvl>
  </w:abstractNum>
  <w:abstractNum w:abstractNumId="7" w15:restartNumberingAfterBreak="0">
    <w:nsid w:val="1B0E1600"/>
    <w:multiLevelType w:val="multilevel"/>
    <w:tmpl w:val="AA0C1F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2F83F2E"/>
    <w:multiLevelType w:val="hybridMultilevel"/>
    <w:tmpl w:val="11D0A28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23617402"/>
    <w:multiLevelType w:val="singleLevel"/>
    <w:tmpl w:val="0F0C8292"/>
    <w:lvl w:ilvl="0">
      <w:start w:val="1"/>
      <w:numFmt w:val="bullet"/>
      <w:pStyle w:val="Expertise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 w:cs="Wingdings"/>
        <w:sz w:val="16"/>
        <w:szCs w:val="16"/>
      </w:rPr>
    </w:lvl>
  </w:abstractNum>
  <w:abstractNum w:abstractNumId="10" w15:restartNumberingAfterBreak="0">
    <w:nsid w:val="26F8448D"/>
    <w:multiLevelType w:val="hybridMultilevel"/>
    <w:tmpl w:val="2C90DFF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7A06CB4"/>
    <w:multiLevelType w:val="hybridMultilevel"/>
    <w:tmpl w:val="797ABA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C2E180F"/>
    <w:multiLevelType w:val="multilevel"/>
    <w:tmpl w:val="4C56D19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3" w15:restartNumberingAfterBreak="0">
    <w:nsid w:val="2F627C21"/>
    <w:multiLevelType w:val="hybridMultilevel"/>
    <w:tmpl w:val="B54EE65E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14" w15:restartNumberingAfterBreak="0">
    <w:nsid w:val="3C47372C"/>
    <w:multiLevelType w:val="multilevel"/>
    <w:tmpl w:val="18C82F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3CE31DC6"/>
    <w:multiLevelType w:val="hybridMultilevel"/>
    <w:tmpl w:val="CBA4036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437236B8"/>
    <w:multiLevelType w:val="hybridMultilevel"/>
    <w:tmpl w:val="D8642A7C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17" w15:restartNumberingAfterBreak="0">
    <w:nsid w:val="460B60DB"/>
    <w:multiLevelType w:val="hybridMultilevel"/>
    <w:tmpl w:val="18C82F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1752F2D"/>
    <w:multiLevelType w:val="hybridMultilevel"/>
    <w:tmpl w:val="2DC8B79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54882737"/>
    <w:multiLevelType w:val="hybridMultilevel"/>
    <w:tmpl w:val="25E2A15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617216E4"/>
    <w:multiLevelType w:val="hybridMultilevel"/>
    <w:tmpl w:val="A856609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67545867"/>
    <w:multiLevelType w:val="hybridMultilevel"/>
    <w:tmpl w:val="64B87FA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691215A0"/>
    <w:multiLevelType w:val="hybridMultilevel"/>
    <w:tmpl w:val="9856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7694A"/>
    <w:multiLevelType w:val="hybridMultilevel"/>
    <w:tmpl w:val="ED7EB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F043141"/>
    <w:multiLevelType w:val="hybridMultilevel"/>
    <w:tmpl w:val="C5C8155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722C4C42"/>
    <w:multiLevelType w:val="multilevel"/>
    <w:tmpl w:val="4C56D19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26" w15:restartNumberingAfterBreak="0">
    <w:nsid w:val="7E7651A1"/>
    <w:multiLevelType w:val="multilevel"/>
    <w:tmpl w:val="8714A5AE"/>
    <w:lvl w:ilvl="0">
      <w:start w:val="1"/>
      <w:numFmt w:val="bullet"/>
      <w:pStyle w:val="Bullet"/>
      <w:lvlText w:val=""/>
      <w:lvlJc w:val="left"/>
      <w:pPr>
        <w:tabs>
          <w:tab w:val="num" w:pos="216"/>
        </w:tabs>
        <w:ind w:left="216" w:hanging="216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 w:cs="Wingdings"/>
      </w:rPr>
    </w:lvl>
  </w:abstractNum>
  <w:abstractNum w:abstractNumId="27" w15:restartNumberingAfterBreak="0">
    <w:nsid w:val="7F6E6D85"/>
    <w:multiLevelType w:val="multilevel"/>
    <w:tmpl w:val="4C56D19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1" w16cid:durableId="2089422682">
    <w:abstractNumId w:val="2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695623975">
    <w:abstractNumId w:val="2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 w16cid:durableId="1356929823">
    <w:abstractNumId w:val="2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 w16cid:durableId="759837598">
    <w:abstractNumId w:val="6"/>
  </w:num>
  <w:num w:numId="5" w16cid:durableId="1972787929">
    <w:abstractNumId w:val="13"/>
  </w:num>
  <w:num w:numId="6" w16cid:durableId="1951276247">
    <w:abstractNumId w:val="16"/>
  </w:num>
  <w:num w:numId="7" w16cid:durableId="691879338">
    <w:abstractNumId w:val="11"/>
  </w:num>
  <w:num w:numId="8" w16cid:durableId="1564750086">
    <w:abstractNumId w:val="24"/>
  </w:num>
  <w:num w:numId="9" w16cid:durableId="2052920673">
    <w:abstractNumId w:val="7"/>
  </w:num>
  <w:num w:numId="10" w16cid:durableId="1660422691">
    <w:abstractNumId w:val="8"/>
  </w:num>
  <w:num w:numId="11" w16cid:durableId="615061814">
    <w:abstractNumId w:val="21"/>
  </w:num>
  <w:num w:numId="12" w16cid:durableId="1455706983">
    <w:abstractNumId w:val="18"/>
  </w:num>
  <w:num w:numId="13" w16cid:durableId="1743405580">
    <w:abstractNumId w:val="10"/>
  </w:num>
  <w:num w:numId="14" w16cid:durableId="455952252">
    <w:abstractNumId w:val="19"/>
  </w:num>
  <w:num w:numId="15" w16cid:durableId="365301992">
    <w:abstractNumId w:val="5"/>
  </w:num>
  <w:num w:numId="16" w16cid:durableId="922492610">
    <w:abstractNumId w:val="4"/>
  </w:num>
  <w:num w:numId="17" w16cid:durableId="875313944">
    <w:abstractNumId w:val="17"/>
  </w:num>
  <w:num w:numId="18" w16cid:durableId="967903226">
    <w:abstractNumId w:val="14"/>
  </w:num>
  <w:num w:numId="19" w16cid:durableId="960309904">
    <w:abstractNumId w:val="20"/>
  </w:num>
  <w:num w:numId="20" w16cid:durableId="552083439">
    <w:abstractNumId w:val="15"/>
  </w:num>
  <w:num w:numId="21" w16cid:durableId="1466658593">
    <w:abstractNumId w:val="9"/>
  </w:num>
  <w:num w:numId="22" w16cid:durableId="164324058">
    <w:abstractNumId w:val="23"/>
  </w:num>
  <w:num w:numId="23" w16cid:durableId="54160218">
    <w:abstractNumId w:val="2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hint="default" w:ascii="Times" w:hAnsi="Times" w:cs="Times"/>
          <w:sz w:val="12"/>
          <w:szCs w:val="12"/>
        </w:rPr>
      </w:lvl>
    </w:lvlOverride>
  </w:num>
  <w:num w:numId="24" w16cid:durableId="861166997">
    <w:abstractNumId w:val="26"/>
  </w:num>
  <w:num w:numId="25" w16cid:durableId="1554659336">
    <w:abstractNumId w:val="1"/>
  </w:num>
  <w:num w:numId="26" w16cid:durableId="1252665669">
    <w:abstractNumId w:val="3"/>
  </w:num>
  <w:num w:numId="27" w16cid:durableId="1808745295">
    <w:abstractNumId w:val="0"/>
  </w:num>
  <w:num w:numId="28" w16cid:durableId="1914654748">
    <w:abstractNumId w:val="12"/>
  </w:num>
  <w:num w:numId="29" w16cid:durableId="1979678338">
    <w:abstractNumId w:val="25"/>
  </w:num>
  <w:num w:numId="30" w16cid:durableId="609826431">
    <w:abstractNumId w:val="22"/>
  </w:num>
  <w:num w:numId="31" w16cid:durableId="1601983024">
    <w:abstractNumId w:val="2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intFractionalCharacterWidth/>
  <w:hideSpellingErrors/>
  <w:hideGrammaticalErrors/>
  <w:activeWritingStyle w:lang="en-US" w:vendorID="8" w:dllVersion="513" w:checkStyle="0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360"/>
  <w:doNotHyphenateCaps/>
  <w:drawingGridHorizontalSpacing w:val="26"/>
  <w:drawingGridVerticalSpacing w:val="187"/>
  <w:displayHorizont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99"/>
    <w:rsid w:val="00000398"/>
    <w:rsid w:val="00000770"/>
    <w:rsid w:val="00001E19"/>
    <w:rsid w:val="000045F8"/>
    <w:rsid w:val="00005479"/>
    <w:rsid w:val="0000797D"/>
    <w:rsid w:val="000100BE"/>
    <w:rsid w:val="00011B06"/>
    <w:rsid w:val="00011BFF"/>
    <w:rsid w:val="000138D0"/>
    <w:rsid w:val="00014BD8"/>
    <w:rsid w:val="000150C5"/>
    <w:rsid w:val="0001520A"/>
    <w:rsid w:val="000170D5"/>
    <w:rsid w:val="000171B4"/>
    <w:rsid w:val="00017238"/>
    <w:rsid w:val="0002064C"/>
    <w:rsid w:val="0002138A"/>
    <w:rsid w:val="0002264E"/>
    <w:rsid w:val="00022B44"/>
    <w:rsid w:val="000240FA"/>
    <w:rsid w:val="000242C2"/>
    <w:rsid w:val="000244B2"/>
    <w:rsid w:val="00024BCC"/>
    <w:rsid w:val="00025525"/>
    <w:rsid w:val="000257A9"/>
    <w:rsid w:val="00027B40"/>
    <w:rsid w:val="000304EA"/>
    <w:rsid w:val="0003114B"/>
    <w:rsid w:val="00031AE7"/>
    <w:rsid w:val="00031D3A"/>
    <w:rsid w:val="00032F0C"/>
    <w:rsid w:val="00032FEF"/>
    <w:rsid w:val="00034140"/>
    <w:rsid w:val="000357A7"/>
    <w:rsid w:val="00036042"/>
    <w:rsid w:val="0003695D"/>
    <w:rsid w:val="00036C85"/>
    <w:rsid w:val="0003719B"/>
    <w:rsid w:val="00040116"/>
    <w:rsid w:val="000402C6"/>
    <w:rsid w:val="00040C44"/>
    <w:rsid w:val="00040F0A"/>
    <w:rsid w:val="00041E31"/>
    <w:rsid w:val="000433EE"/>
    <w:rsid w:val="000443B2"/>
    <w:rsid w:val="00044B83"/>
    <w:rsid w:val="00044CCA"/>
    <w:rsid w:val="00046376"/>
    <w:rsid w:val="000468A7"/>
    <w:rsid w:val="00046FFC"/>
    <w:rsid w:val="0004748C"/>
    <w:rsid w:val="00047A43"/>
    <w:rsid w:val="0005031F"/>
    <w:rsid w:val="000508B1"/>
    <w:rsid w:val="00051257"/>
    <w:rsid w:val="0005190D"/>
    <w:rsid w:val="00051C30"/>
    <w:rsid w:val="000536F1"/>
    <w:rsid w:val="00053904"/>
    <w:rsid w:val="00054B70"/>
    <w:rsid w:val="00054E35"/>
    <w:rsid w:val="000558BA"/>
    <w:rsid w:val="00055C9C"/>
    <w:rsid w:val="00057F2A"/>
    <w:rsid w:val="00060B2D"/>
    <w:rsid w:val="000619E3"/>
    <w:rsid w:val="00061E7E"/>
    <w:rsid w:val="0006327C"/>
    <w:rsid w:val="00063331"/>
    <w:rsid w:val="0006596A"/>
    <w:rsid w:val="00065F09"/>
    <w:rsid w:val="00066869"/>
    <w:rsid w:val="00066BC4"/>
    <w:rsid w:val="00067033"/>
    <w:rsid w:val="00067595"/>
    <w:rsid w:val="00067F12"/>
    <w:rsid w:val="00071C01"/>
    <w:rsid w:val="00072150"/>
    <w:rsid w:val="00072E50"/>
    <w:rsid w:val="00074F10"/>
    <w:rsid w:val="00074F5B"/>
    <w:rsid w:val="000810B1"/>
    <w:rsid w:val="00081D7B"/>
    <w:rsid w:val="00082139"/>
    <w:rsid w:val="0008265A"/>
    <w:rsid w:val="00082831"/>
    <w:rsid w:val="00082F34"/>
    <w:rsid w:val="00085368"/>
    <w:rsid w:val="00086337"/>
    <w:rsid w:val="00086523"/>
    <w:rsid w:val="0008715C"/>
    <w:rsid w:val="000878AF"/>
    <w:rsid w:val="00087D6A"/>
    <w:rsid w:val="00087DF2"/>
    <w:rsid w:val="00090E45"/>
    <w:rsid w:val="00091E0C"/>
    <w:rsid w:val="00093C30"/>
    <w:rsid w:val="0009469F"/>
    <w:rsid w:val="00094F3A"/>
    <w:rsid w:val="00095D75"/>
    <w:rsid w:val="00096A47"/>
    <w:rsid w:val="000A075A"/>
    <w:rsid w:val="000A151B"/>
    <w:rsid w:val="000A18E9"/>
    <w:rsid w:val="000A1B30"/>
    <w:rsid w:val="000A2127"/>
    <w:rsid w:val="000A432F"/>
    <w:rsid w:val="000A4627"/>
    <w:rsid w:val="000A6763"/>
    <w:rsid w:val="000A67E0"/>
    <w:rsid w:val="000A6DA8"/>
    <w:rsid w:val="000A744D"/>
    <w:rsid w:val="000B0469"/>
    <w:rsid w:val="000B20A1"/>
    <w:rsid w:val="000B2906"/>
    <w:rsid w:val="000B3A63"/>
    <w:rsid w:val="000B4842"/>
    <w:rsid w:val="000B5637"/>
    <w:rsid w:val="000B5EA9"/>
    <w:rsid w:val="000B7400"/>
    <w:rsid w:val="000B74A8"/>
    <w:rsid w:val="000B76F5"/>
    <w:rsid w:val="000B7A99"/>
    <w:rsid w:val="000B7D30"/>
    <w:rsid w:val="000C1496"/>
    <w:rsid w:val="000C375B"/>
    <w:rsid w:val="000C58B9"/>
    <w:rsid w:val="000C6869"/>
    <w:rsid w:val="000C7318"/>
    <w:rsid w:val="000D0559"/>
    <w:rsid w:val="000D0BB0"/>
    <w:rsid w:val="000D2856"/>
    <w:rsid w:val="000D2A82"/>
    <w:rsid w:val="000D3461"/>
    <w:rsid w:val="000D38C4"/>
    <w:rsid w:val="000D3AEB"/>
    <w:rsid w:val="000D408A"/>
    <w:rsid w:val="000D41C4"/>
    <w:rsid w:val="000D476C"/>
    <w:rsid w:val="000D54D4"/>
    <w:rsid w:val="000D5E1F"/>
    <w:rsid w:val="000D6524"/>
    <w:rsid w:val="000D6AE3"/>
    <w:rsid w:val="000D6B48"/>
    <w:rsid w:val="000D7164"/>
    <w:rsid w:val="000D725C"/>
    <w:rsid w:val="000D7DC9"/>
    <w:rsid w:val="000E0F3B"/>
    <w:rsid w:val="000E1437"/>
    <w:rsid w:val="000E1692"/>
    <w:rsid w:val="000E1BF5"/>
    <w:rsid w:val="000E209E"/>
    <w:rsid w:val="000E2B53"/>
    <w:rsid w:val="000E34EF"/>
    <w:rsid w:val="000E4526"/>
    <w:rsid w:val="000E46A4"/>
    <w:rsid w:val="000E538C"/>
    <w:rsid w:val="000E53BD"/>
    <w:rsid w:val="000E5C7E"/>
    <w:rsid w:val="000F0279"/>
    <w:rsid w:val="000F0BD1"/>
    <w:rsid w:val="000F1879"/>
    <w:rsid w:val="000F307E"/>
    <w:rsid w:val="000F37C3"/>
    <w:rsid w:val="000F4315"/>
    <w:rsid w:val="000F4EDD"/>
    <w:rsid w:val="000F53F9"/>
    <w:rsid w:val="000F65BD"/>
    <w:rsid w:val="001011BC"/>
    <w:rsid w:val="00101BBF"/>
    <w:rsid w:val="001032A8"/>
    <w:rsid w:val="00104A78"/>
    <w:rsid w:val="00105240"/>
    <w:rsid w:val="00105560"/>
    <w:rsid w:val="00105A4A"/>
    <w:rsid w:val="00106172"/>
    <w:rsid w:val="001102FB"/>
    <w:rsid w:val="001103E4"/>
    <w:rsid w:val="001106C5"/>
    <w:rsid w:val="00112E34"/>
    <w:rsid w:val="00114EF8"/>
    <w:rsid w:val="0011614E"/>
    <w:rsid w:val="001178F0"/>
    <w:rsid w:val="001201D4"/>
    <w:rsid w:val="0012170C"/>
    <w:rsid w:val="0012222B"/>
    <w:rsid w:val="001228B3"/>
    <w:rsid w:val="00122AEE"/>
    <w:rsid w:val="00124BD5"/>
    <w:rsid w:val="00125DB1"/>
    <w:rsid w:val="001266EA"/>
    <w:rsid w:val="00127042"/>
    <w:rsid w:val="001275B9"/>
    <w:rsid w:val="00130185"/>
    <w:rsid w:val="0013022E"/>
    <w:rsid w:val="00130749"/>
    <w:rsid w:val="00132FA1"/>
    <w:rsid w:val="0013341B"/>
    <w:rsid w:val="00134180"/>
    <w:rsid w:val="0013441B"/>
    <w:rsid w:val="00134B28"/>
    <w:rsid w:val="00134EE4"/>
    <w:rsid w:val="00137127"/>
    <w:rsid w:val="00140238"/>
    <w:rsid w:val="00140695"/>
    <w:rsid w:val="00140F37"/>
    <w:rsid w:val="00141A08"/>
    <w:rsid w:val="00142C55"/>
    <w:rsid w:val="00143050"/>
    <w:rsid w:val="0014305A"/>
    <w:rsid w:val="00144034"/>
    <w:rsid w:val="0014428C"/>
    <w:rsid w:val="0014488D"/>
    <w:rsid w:val="0014516C"/>
    <w:rsid w:val="0014653B"/>
    <w:rsid w:val="00146902"/>
    <w:rsid w:val="00150A15"/>
    <w:rsid w:val="00152441"/>
    <w:rsid w:val="0015335F"/>
    <w:rsid w:val="00154375"/>
    <w:rsid w:val="00155111"/>
    <w:rsid w:val="0015673E"/>
    <w:rsid w:val="001568D7"/>
    <w:rsid w:val="0016320D"/>
    <w:rsid w:val="00163E18"/>
    <w:rsid w:val="001652D4"/>
    <w:rsid w:val="00165652"/>
    <w:rsid w:val="00165A05"/>
    <w:rsid w:val="0017016D"/>
    <w:rsid w:val="00170D12"/>
    <w:rsid w:val="0017110F"/>
    <w:rsid w:val="001712A5"/>
    <w:rsid w:val="00171686"/>
    <w:rsid w:val="00171BA2"/>
    <w:rsid w:val="00171E0B"/>
    <w:rsid w:val="001726D9"/>
    <w:rsid w:val="00172856"/>
    <w:rsid w:val="00172CE9"/>
    <w:rsid w:val="00173547"/>
    <w:rsid w:val="001735E2"/>
    <w:rsid w:val="00173E5B"/>
    <w:rsid w:val="0017613F"/>
    <w:rsid w:val="00177CD6"/>
    <w:rsid w:val="00180AAF"/>
    <w:rsid w:val="001810B9"/>
    <w:rsid w:val="001815D6"/>
    <w:rsid w:val="0018240C"/>
    <w:rsid w:val="00182BD3"/>
    <w:rsid w:val="00185F51"/>
    <w:rsid w:val="00186E2F"/>
    <w:rsid w:val="001908F3"/>
    <w:rsid w:val="00190E34"/>
    <w:rsid w:val="0019119D"/>
    <w:rsid w:val="001919D3"/>
    <w:rsid w:val="00192038"/>
    <w:rsid w:val="00192DC1"/>
    <w:rsid w:val="0019491E"/>
    <w:rsid w:val="00194E99"/>
    <w:rsid w:val="001954F1"/>
    <w:rsid w:val="00195AEC"/>
    <w:rsid w:val="00195B98"/>
    <w:rsid w:val="00197585"/>
    <w:rsid w:val="001975B2"/>
    <w:rsid w:val="001A0BE2"/>
    <w:rsid w:val="001A2D62"/>
    <w:rsid w:val="001A36D1"/>
    <w:rsid w:val="001A371F"/>
    <w:rsid w:val="001A3EB2"/>
    <w:rsid w:val="001A4A4F"/>
    <w:rsid w:val="001A57EE"/>
    <w:rsid w:val="001A5FBE"/>
    <w:rsid w:val="001A70C2"/>
    <w:rsid w:val="001A7528"/>
    <w:rsid w:val="001A7EB3"/>
    <w:rsid w:val="001B107D"/>
    <w:rsid w:val="001B1B77"/>
    <w:rsid w:val="001B2A6E"/>
    <w:rsid w:val="001B3400"/>
    <w:rsid w:val="001B375A"/>
    <w:rsid w:val="001B39AE"/>
    <w:rsid w:val="001B48D8"/>
    <w:rsid w:val="001B532E"/>
    <w:rsid w:val="001B5512"/>
    <w:rsid w:val="001B5C85"/>
    <w:rsid w:val="001B6C1D"/>
    <w:rsid w:val="001C0157"/>
    <w:rsid w:val="001C0C05"/>
    <w:rsid w:val="001C0C7D"/>
    <w:rsid w:val="001C2802"/>
    <w:rsid w:val="001C3B7C"/>
    <w:rsid w:val="001C4BFE"/>
    <w:rsid w:val="001C4E8A"/>
    <w:rsid w:val="001C5B20"/>
    <w:rsid w:val="001C6A98"/>
    <w:rsid w:val="001C7BC3"/>
    <w:rsid w:val="001D1DDB"/>
    <w:rsid w:val="001D203B"/>
    <w:rsid w:val="001D20DF"/>
    <w:rsid w:val="001D27ED"/>
    <w:rsid w:val="001D32C0"/>
    <w:rsid w:val="001D38A7"/>
    <w:rsid w:val="001D3ED0"/>
    <w:rsid w:val="001D4831"/>
    <w:rsid w:val="001D4F27"/>
    <w:rsid w:val="001D5B29"/>
    <w:rsid w:val="001D645E"/>
    <w:rsid w:val="001D77D5"/>
    <w:rsid w:val="001E006C"/>
    <w:rsid w:val="001E0161"/>
    <w:rsid w:val="001E1062"/>
    <w:rsid w:val="001E1536"/>
    <w:rsid w:val="001E3533"/>
    <w:rsid w:val="001E3DE8"/>
    <w:rsid w:val="001E418B"/>
    <w:rsid w:val="001E48F2"/>
    <w:rsid w:val="001E4EE1"/>
    <w:rsid w:val="001E50A1"/>
    <w:rsid w:val="001E5D26"/>
    <w:rsid w:val="001E5D5C"/>
    <w:rsid w:val="001E6100"/>
    <w:rsid w:val="001E682B"/>
    <w:rsid w:val="001E6E13"/>
    <w:rsid w:val="001E6EED"/>
    <w:rsid w:val="001F037A"/>
    <w:rsid w:val="001F1D86"/>
    <w:rsid w:val="001F3300"/>
    <w:rsid w:val="001F5D55"/>
    <w:rsid w:val="001F7851"/>
    <w:rsid w:val="00200235"/>
    <w:rsid w:val="0020029C"/>
    <w:rsid w:val="0020170C"/>
    <w:rsid w:val="00202443"/>
    <w:rsid w:val="00202D0D"/>
    <w:rsid w:val="002038E8"/>
    <w:rsid w:val="00203B36"/>
    <w:rsid w:val="00203E52"/>
    <w:rsid w:val="00203F1E"/>
    <w:rsid w:val="002046C0"/>
    <w:rsid w:val="00210062"/>
    <w:rsid w:val="00210E2F"/>
    <w:rsid w:val="00210E5C"/>
    <w:rsid w:val="0021224F"/>
    <w:rsid w:val="002133DF"/>
    <w:rsid w:val="0021345A"/>
    <w:rsid w:val="00215911"/>
    <w:rsid w:val="002169FE"/>
    <w:rsid w:val="00217390"/>
    <w:rsid w:val="00217449"/>
    <w:rsid w:val="002202D9"/>
    <w:rsid w:val="002208CB"/>
    <w:rsid w:val="002213F1"/>
    <w:rsid w:val="0022201B"/>
    <w:rsid w:val="002221E1"/>
    <w:rsid w:val="002230FC"/>
    <w:rsid w:val="00224412"/>
    <w:rsid w:val="0022480C"/>
    <w:rsid w:val="00224DCE"/>
    <w:rsid w:val="0022658F"/>
    <w:rsid w:val="0022674C"/>
    <w:rsid w:val="00226C13"/>
    <w:rsid w:val="0023011C"/>
    <w:rsid w:val="002317F4"/>
    <w:rsid w:val="00232BA5"/>
    <w:rsid w:val="002338D6"/>
    <w:rsid w:val="00233F23"/>
    <w:rsid w:val="00234C94"/>
    <w:rsid w:val="002353E0"/>
    <w:rsid w:val="00235F71"/>
    <w:rsid w:val="00236D5A"/>
    <w:rsid w:val="00236F45"/>
    <w:rsid w:val="00240F61"/>
    <w:rsid w:val="002413DE"/>
    <w:rsid w:val="00241639"/>
    <w:rsid w:val="00241AA0"/>
    <w:rsid w:val="00242D68"/>
    <w:rsid w:val="002437C0"/>
    <w:rsid w:val="00244BE3"/>
    <w:rsid w:val="00244C93"/>
    <w:rsid w:val="00244EE4"/>
    <w:rsid w:val="00245154"/>
    <w:rsid w:val="00245D29"/>
    <w:rsid w:val="00246770"/>
    <w:rsid w:val="002468BC"/>
    <w:rsid w:val="00246DA2"/>
    <w:rsid w:val="00247ECB"/>
    <w:rsid w:val="00250A32"/>
    <w:rsid w:val="00251356"/>
    <w:rsid w:val="00252C20"/>
    <w:rsid w:val="002534F7"/>
    <w:rsid w:val="00254C26"/>
    <w:rsid w:val="00255547"/>
    <w:rsid w:val="0025563A"/>
    <w:rsid w:val="002562BA"/>
    <w:rsid w:val="00256A1E"/>
    <w:rsid w:val="00256A94"/>
    <w:rsid w:val="00257D6B"/>
    <w:rsid w:val="00260C6F"/>
    <w:rsid w:val="00262299"/>
    <w:rsid w:val="00263444"/>
    <w:rsid w:val="00265A05"/>
    <w:rsid w:val="00266481"/>
    <w:rsid w:val="0027072B"/>
    <w:rsid w:val="002711E3"/>
    <w:rsid w:val="002719AC"/>
    <w:rsid w:val="002721CB"/>
    <w:rsid w:val="002736C5"/>
    <w:rsid w:val="00274C3F"/>
    <w:rsid w:val="00277E92"/>
    <w:rsid w:val="00280388"/>
    <w:rsid w:val="00281189"/>
    <w:rsid w:val="00283AE3"/>
    <w:rsid w:val="00284EF5"/>
    <w:rsid w:val="00284FA8"/>
    <w:rsid w:val="00287F8D"/>
    <w:rsid w:val="0029035E"/>
    <w:rsid w:val="002914C1"/>
    <w:rsid w:val="00291C76"/>
    <w:rsid w:val="00292A0C"/>
    <w:rsid w:val="002930D0"/>
    <w:rsid w:val="00295ABC"/>
    <w:rsid w:val="0029686F"/>
    <w:rsid w:val="00297C15"/>
    <w:rsid w:val="002A05C8"/>
    <w:rsid w:val="002A1C34"/>
    <w:rsid w:val="002A2744"/>
    <w:rsid w:val="002A4099"/>
    <w:rsid w:val="002A4218"/>
    <w:rsid w:val="002A4558"/>
    <w:rsid w:val="002A4C3C"/>
    <w:rsid w:val="002A697F"/>
    <w:rsid w:val="002A6F2E"/>
    <w:rsid w:val="002A7E1C"/>
    <w:rsid w:val="002B17FE"/>
    <w:rsid w:val="002B23D3"/>
    <w:rsid w:val="002B25CF"/>
    <w:rsid w:val="002B3E21"/>
    <w:rsid w:val="002B48CF"/>
    <w:rsid w:val="002B4EB4"/>
    <w:rsid w:val="002B583F"/>
    <w:rsid w:val="002B674E"/>
    <w:rsid w:val="002B6A42"/>
    <w:rsid w:val="002C0EE9"/>
    <w:rsid w:val="002C1DCB"/>
    <w:rsid w:val="002C31F4"/>
    <w:rsid w:val="002C371C"/>
    <w:rsid w:val="002C3FBD"/>
    <w:rsid w:val="002C41FE"/>
    <w:rsid w:val="002C5449"/>
    <w:rsid w:val="002C5651"/>
    <w:rsid w:val="002C649A"/>
    <w:rsid w:val="002C75A3"/>
    <w:rsid w:val="002D31B9"/>
    <w:rsid w:val="002D4A8C"/>
    <w:rsid w:val="002D5161"/>
    <w:rsid w:val="002D636C"/>
    <w:rsid w:val="002D756B"/>
    <w:rsid w:val="002D7BF9"/>
    <w:rsid w:val="002E070E"/>
    <w:rsid w:val="002E0957"/>
    <w:rsid w:val="002E0A4E"/>
    <w:rsid w:val="002E0D4E"/>
    <w:rsid w:val="002E0F70"/>
    <w:rsid w:val="002E1A7B"/>
    <w:rsid w:val="002E210A"/>
    <w:rsid w:val="002E2447"/>
    <w:rsid w:val="002E2990"/>
    <w:rsid w:val="002E2A95"/>
    <w:rsid w:val="002E3FCF"/>
    <w:rsid w:val="002E52C9"/>
    <w:rsid w:val="002F08E0"/>
    <w:rsid w:val="002F11D1"/>
    <w:rsid w:val="002F15D8"/>
    <w:rsid w:val="002F2FD4"/>
    <w:rsid w:val="002F340C"/>
    <w:rsid w:val="002F4935"/>
    <w:rsid w:val="002F5993"/>
    <w:rsid w:val="002F63BC"/>
    <w:rsid w:val="002F63EF"/>
    <w:rsid w:val="002F64DC"/>
    <w:rsid w:val="002F67F1"/>
    <w:rsid w:val="002F75C9"/>
    <w:rsid w:val="003012C4"/>
    <w:rsid w:val="00302108"/>
    <w:rsid w:val="003026F9"/>
    <w:rsid w:val="003031D1"/>
    <w:rsid w:val="00305AF1"/>
    <w:rsid w:val="003065B7"/>
    <w:rsid w:val="0031004F"/>
    <w:rsid w:val="00314C64"/>
    <w:rsid w:val="00315A71"/>
    <w:rsid w:val="00315D95"/>
    <w:rsid w:val="0031742B"/>
    <w:rsid w:val="00320957"/>
    <w:rsid w:val="00322116"/>
    <w:rsid w:val="00322220"/>
    <w:rsid w:val="003259C4"/>
    <w:rsid w:val="003271F8"/>
    <w:rsid w:val="00327293"/>
    <w:rsid w:val="00327EF6"/>
    <w:rsid w:val="0033051E"/>
    <w:rsid w:val="003306AF"/>
    <w:rsid w:val="00330774"/>
    <w:rsid w:val="003309BC"/>
    <w:rsid w:val="00330EF3"/>
    <w:rsid w:val="003327FE"/>
    <w:rsid w:val="00332894"/>
    <w:rsid w:val="00333196"/>
    <w:rsid w:val="00333D24"/>
    <w:rsid w:val="0033413E"/>
    <w:rsid w:val="00334998"/>
    <w:rsid w:val="003352D7"/>
    <w:rsid w:val="00337B74"/>
    <w:rsid w:val="00337DDF"/>
    <w:rsid w:val="003404A3"/>
    <w:rsid w:val="00340C1A"/>
    <w:rsid w:val="003415CE"/>
    <w:rsid w:val="00343618"/>
    <w:rsid w:val="00344ED8"/>
    <w:rsid w:val="0034513F"/>
    <w:rsid w:val="00345546"/>
    <w:rsid w:val="00346060"/>
    <w:rsid w:val="0034645A"/>
    <w:rsid w:val="00346D65"/>
    <w:rsid w:val="00347D5D"/>
    <w:rsid w:val="003509A7"/>
    <w:rsid w:val="00350B1C"/>
    <w:rsid w:val="0035170C"/>
    <w:rsid w:val="00352A44"/>
    <w:rsid w:val="00352AD3"/>
    <w:rsid w:val="003566E7"/>
    <w:rsid w:val="00357ACF"/>
    <w:rsid w:val="003602F5"/>
    <w:rsid w:val="00360A03"/>
    <w:rsid w:val="00361608"/>
    <w:rsid w:val="0036193D"/>
    <w:rsid w:val="00362915"/>
    <w:rsid w:val="00362F06"/>
    <w:rsid w:val="00364204"/>
    <w:rsid w:val="00364D52"/>
    <w:rsid w:val="00365314"/>
    <w:rsid w:val="00366BD7"/>
    <w:rsid w:val="00366E3B"/>
    <w:rsid w:val="00367130"/>
    <w:rsid w:val="00370A97"/>
    <w:rsid w:val="00370BAC"/>
    <w:rsid w:val="00370D4C"/>
    <w:rsid w:val="00370ED6"/>
    <w:rsid w:val="00371EDE"/>
    <w:rsid w:val="003729B1"/>
    <w:rsid w:val="00373E5F"/>
    <w:rsid w:val="0037717D"/>
    <w:rsid w:val="0038066F"/>
    <w:rsid w:val="0038122F"/>
    <w:rsid w:val="00381A42"/>
    <w:rsid w:val="00381B77"/>
    <w:rsid w:val="00381F34"/>
    <w:rsid w:val="003827B4"/>
    <w:rsid w:val="003832E6"/>
    <w:rsid w:val="00384028"/>
    <w:rsid w:val="0038509C"/>
    <w:rsid w:val="00385439"/>
    <w:rsid w:val="00385628"/>
    <w:rsid w:val="00385C3C"/>
    <w:rsid w:val="00386B2F"/>
    <w:rsid w:val="00386E1C"/>
    <w:rsid w:val="00387A3D"/>
    <w:rsid w:val="00390D15"/>
    <w:rsid w:val="00390DCD"/>
    <w:rsid w:val="00392EDA"/>
    <w:rsid w:val="00393C1D"/>
    <w:rsid w:val="00395138"/>
    <w:rsid w:val="003963EA"/>
    <w:rsid w:val="00397028"/>
    <w:rsid w:val="00397415"/>
    <w:rsid w:val="003A0694"/>
    <w:rsid w:val="003A0C97"/>
    <w:rsid w:val="003A142F"/>
    <w:rsid w:val="003A1598"/>
    <w:rsid w:val="003A4E96"/>
    <w:rsid w:val="003A4FB7"/>
    <w:rsid w:val="003A5B00"/>
    <w:rsid w:val="003A640E"/>
    <w:rsid w:val="003B0471"/>
    <w:rsid w:val="003B0FD1"/>
    <w:rsid w:val="003B2491"/>
    <w:rsid w:val="003B2860"/>
    <w:rsid w:val="003B2F5E"/>
    <w:rsid w:val="003B316C"/>
    <w:rsid w:val="003B3202"/>
    <w:rsid w:val="003B37A6"/>
    <w:rsid w:val="003B42A5"/>
    <w:rsid w:val="003B4AA2"/>
    <w:rsid w:val="003C12E1"/>
    <w:rsid w:val="003C224A"/>
    <w:rsid w:val="003C2DCA"/>
    <w:rsid w:val="003C4AD4"/>
    <w:rsid w:val="003C5669"/>
    <w:rsid w:val="003C5B66"/>
    <w:rsid w:val="003C6C7C"/>
    <w:rsid w:val="003C7A50"/>
    <w:rsid w:val="003D0B5F"/>
    <w:rsid w:val="003D228A"/>
    <w:rsid w:val="003D40E2"/>
    <w:rsid w:val="003D4774"/>
    <w:rsid w:val="003D4CE2"/>
    <w:rsid w:val="003D6122"/>
    <w:rsid w:val="003D65B8"/>
    <w:rsid w:val="003D6B69"/>
    <w:rsid w:val="003E276E"/>
    <w:rsid w:val="003E284D"/>
    <w:rsid w:val="003E2D85"/>
    <w:rsid w:val="003E3AE4"/>
    <w:rsid w:val="003E472E"/>
    <w:rsid w:val="003E5312"/>
    <w:rsid w:val="003E5488"/>
    <w:rsid w:val="003E559B"/>
    <w:rsid w:val="003E6271"/>
    <w:rsid w:val="003F23F0"/>
    <w:rsid w:val="003F2724"/>
    <w:rsid w:val="003F34DC"/>
    <w:rsid w:val="003F46BD"/>
    <w:rsid w:val="003F4E39"/>
    <w:rsid w:val="003F6652"/>
    <w:rsid w:val="003F70B3"/>
    <w:rsid w:val="003F79EF"/>
    <w:rsid w:val="00400B22"/>
    <w:rsid w:val="00401332"/>
    <w:rsid w:val="00401441"/>
    <w:rsid w:val="004017F5"/>
    <w:rsid w:val="0040182D"/>
    <w:rsid w:val="00401F12"/>
    <w:rsid w:val="00402B9E"/>
    <w:rsid w:val="00403C15"/>
    <w:rsid w:val="00404866"/>
    <w:rsid w:val="00404AED"/>
    <w:rsid w:val="004076AE"/>
    <w:rsid w:val="0040780A"/>
    <w:rsid w:val="0040796D"/>
    <w:rsid w:val="0041001A"/>
    <w:rsid w:val="00412BA4"/>
    <w:rsid w:val="00412C17"/>
    <w:rsid w:val="004130AF"/>
    <w:rsid w:val="00414207"/>
    <w:rsid w:val="00414417"/>
    <w:rsid w:val="004145D9"/>
    <w:rsid w:val="00414A3B"/>
    <w:rsid w:val="00414EA0"/>
    <w:rsid w:val="00415987"/>
    <w:rsid w:val="00416A88"/>
    <w:rsid w:val="004179C6"/>
    <w:rsid w:val="00420800"/>
    <w:rsid w:val="0042261D"/>
    <w:rsid w:val="00422BC0"/>
    <w:rsid w:val="00424147"/>
    <w:rsid w:val="004250CF"/>
    <w:rsid w:val="004255B0"/>
    <w:rsid w:val="00425A12"/>
    <w:rsid w:val="004261D6"/>
    <w:rsid w:val="004302C6"/>
    <w:rsid w:val="00431B0F"/>
    <w:rsid w:val="00433396"/>
    <w:rsid w:val="004340E6"/>
    <w:rsid w:val="00434C1C"/>
    <w:rsid w:val="0043502B"/>
    <w:rsid w:val="00435777"/>
    <w:rsid w:val="00435E9D"/>
    <w:rsid w:val="00435FCD"/>
    <w:rsid w:val="00436B7D"/>
    <w:rsid w:val="00437D6E"/>
    <w:rsid w:val="004402C5"/>
    <w:rsid w:val="004409AB"/>
    <w:rsid w:val="00442F24"/>
    <w:rsid w:val="0044314E"/>
    <w:rsid w:val="004432F9"/>
    <w:rsid w:val="00443A68"/>
    <w:rsid w:val="00445815"/>
    <w:rsid w:val="00445AEB"/>
    <w:rsid w:val="00445B1E"/>
    <w:rsid w:val="004475AD"/>
    <w:rsid w:val="00450845"/>
    <w:rsid w:val="004545F4"/>
    <w:rsid w:val="004550CD"/>
    <w:rsid w:val="00455121"/>
    <w:rsid w:val="00455314"/>
    <w:rsid w:val="004565F5"/>
    <w:rsid w:val="00456B5A"/>
    <w:rsid w:val="00456EBC"/>
    <w:rsid w:val="004577D5"/>
    <w:rsid w:val="00461117"/>
    <w:rsid w:val="00461386"/>
    <w:rsid w:val="0046168F"/>
    <w:rsid w:val="00464843"/>
    <w:rsid w:val="004648F7"/>
    <w:rsid w:val="00467F1F"/>
    <w:rsid w:val="00470078"/>
    <w:rsid w:val="00470727"/>
    <w:rsid w:val="004711C8"/>
    <w:rsid w:val="00471D38"/>
    <w:rsid w:val="00474548"/>
    <w:rsid w:val="00474F40"/>
    <w:rsid w:val="00474F54"/>
    <w:rsid w:val="0047512A"/>
    <w:rsid w:val="00476598"/>
    <w:rsid w:val="00477AE1"/>
    <w:rsid w:val="004809B9"/>
    <w:rsid w:val="00481441"/>
    <w:rsid w:val="00483E3A"/>
    <w:rsid w:val="00484B28"/>
    <w:rsid w:val="00485DFC"/>
    <w:rsid w:val="00485E9C"/>
    <w:rsid w:val="004869F7"/>
    <w:rsid w:val="00486ED1"/>
    <w:rsid w:val="0048792B"/>
    <w:rsid w:val="0048792E"/>
    <w:rsid w:val="00490204"/>
    <w:rsid w:val="0049062A"/>
    <w:rsid w:val="00490798"/>
    <w:rsid w:val="00491414"/>
    <w:rsid w:val="00495C22"/>
    <w:rsid w:val="00496029"/>
    <w:rsid w:val="00496050"/>
    <w:rsid w:val="0049769D"/>
    <w:rsid w:val="004A04BF"/>
    <w:rsid w:val="004A1015"/>
    <w:rsid w:val="004A1FC2"/>
    <w:rsid w:val="004A21EA"/>
    <w:rsid w:val="004A24D2"/>
    <w:rsid w:val="004A252D"/>
    <w:rsid w:val="004A335E"/>
    <w:rsid w:val="004A5355"/>
    <w:rsid w:val="004A5EF2"/>
    <w:rsid w:val="004B0225"/>
    <w:rsid w:val="004B1B92"/>
    <w:rsid w:val="004B237B"/>
    <w:rsid w:val="004B292C"/>
    <w:rsid w:val="004B3287"/>
    <w:rsid w:val="004B5971"/>
    <w:rsid w:val="004B642E"/>
    <w:rsid w:val="004B738D"/>
    <w:rsid w:val="004B7FF5"/>
    <w:rsid w:val="004C0BB1"/>
    <w:rsid w:val="004C0E2A"/>
    <w:rsid w:val="004C1CE0"/>
    <w:rsid w:val="004C2768"/>
    <w:rsid w:val="004C29FA"/>
    <w:rsid w:val="004C429F"/>
    <w:rsid w:val="004C431D"/>
    <w:rsid w:val="004C4C44"/>
    <w:rsid w:val="004C4DD1"/>
    <w:rsid w:val="004C4E70"/>
    <w:rsid w:val="004C4F1E"/>
    <w:rsid w:val="004C5C56"/>
    <w:rsid w:val="004C68A4"/>
    <w:rsid w:val="004C78D0"/>
    <w:rsid w:val="004C799D"/>
    <w:rsid w:val="004C7D3B"/>
    <w:rsid w:val="004C7FA2"/>
    <w:rsid w:val="004D2220"/>
    <w:rsid w:val="004D2325"/>
    <w:rsid w:val="004D25B7"/>
    <w:rsid w:val="004D3069"/>
    <w:rsid w:val="004D4A57"/>
    <w:rsid w:val="004D5F2B"/>
    <w:rsid w:val="004D6035"/>
    <w:rsid w:val="004D6163"/>
    <w:rsid w:val="004D634A"/>
    <w:rsid w:val="004D72A0"/>
    <w:rsid w:val="004D7953"/>
    <w:rsid w:val="004D79C9"/>
    <w:rsid w:val="004E065D"/>
    <w:rsid w:val="004E0F92"/>
    <w:rsid w:val="004E1636"/>
    <w:rsid w:val="004E24F8"/>
    <w:rsid w:val="004E2658"/>
    <w:rsid w:val="004E2B6E"/>
    <w:rsid w:val="004E30EF"/>
    <w:rsid w:val="004E3B9C"/>
    <w:rsid w:val="004E3D27"/>
    <w:rsid w:val="004E41F7"/>
    <w:rsid w:val="004E696B"/>
    <w:rsid w:val="004F0184"/>
    <w:rsid w:val="004F0E76"/>
    <w:rsid w:val="004F2CF6"/>
    <w:rsid w:val="004F32E8"/>
    <w:rsid w:val="004F3E76"/>
    <w:rsid w:val="004F5F34"/>
    <w:rsid w:val="004F723E"/>
    <w:rsid w:val="004F7B7F"/>
    <w:rsid w:val="004F7EB7"/>
    <w:rsid w:val="005007A6"/>
    <w:rsid w:val="00500A82"/>
    <w:rsid w:val="00501013"/>
    <w:rsid w:val="00501EB7"/>
    <w:rsid w:val="00502436"/>
    <w:rsid w:val="00505DCD"/>
    <w:rsid w:val="00506028"/>
    <w:rsid w:val="005066E5"/>
    <w:rsid w:val="00506AB9"/>
    <w:rsid w:val="0050738F"/>
    <w:rsid w:val="005100CA"/>
    <w:rsid w:val="005106A8"/>
    <w:rsid w:val="00510733"/>
    <w:rsid w:val="00510BB5"/>
    <w:rsid w:val="005119FE"/>
    <w:rsid w:val="00511A2F"/>
    <w:rsid w:val="00512E3F"/>
    <w:rsid w:val="005130F8"/>
    <w:rsid w:val="0051452F"/>
    <w:rsid w:val="00514FF5"/>
    <w:rsid w:val="005159E2"/>
    <w:rsid w:val="00516157"/>
    <w:rsid w:val="00516D77"/>
    <w:rsid w:val="00517CE7"/>
    <w:rsid w:val="0052049C"/>
    <w:rsid w:val="00521A60"/>
    <w:rsid w:val="00522F42"/>
    <w:rsid w:val="005233B1"/>
    <w:rsid w:val="005238C6"/>
    <w:rsid w:val="00523EAE"/>
    <w:rsid w:val="005245AC"/>
    <w:rsid w:val="00524FFB"/>
    <w:rsid w:val="00525505"/>
    <w:rsid w:val="00526F50"/>
    <w:rsid w:val="00527CAA"/>
    <w:rsid w:val="00530D47"/>
    <w:rsid w:val="00530DFC"/>
    <w:rsid w:val="00531FAC"/>
    <w:rsid w:val="005328C5"/>
    <w:rsid w:val="00532D3D"/>
    <w:rsid w:val="00532D49"/>
    <w:rsid w:val="00533DA9"/>
    <w:rsid w:val="00534289"/>
    <w:rsid w:val="0053498C"/>
    <w:rsid w:val="00534E16"/>
    <w:rsid w:val="005361F4"/>
    <w:rsid w:val="005369DF"/>
    <w:rsid w:val="00536CE6"/>
    <w:rsid w:val="0053724D"/>
    <w:rsid w:val="00540224"/>
    <w:rsid w:val="0054032F"/>
    <w:rsid w:val="005404D2"/>
    <w:rsid w:val="005423A8"/>
    <w:rsid w:val="00542B92"/>
    <w:rsid w:val="00543B32"/>
    <w:rsid w:val="00544C55"/>
    <w:rsid w:val="00544DA5"/>
    <w:rsid w:val="00544FFE"/>
    <w:rsid w:val="00545945"/>
    <w:rsid w:val="00546654"/>
    <w:rsid w:val="00547305"/>
    <w:rsid w:val="00547327"/>
    <w:rsid w:val="005504D1"/>
    <w:rsid w:val="00551A84"/>
    <w:rsid w:val="00552C77"/>
    <w:rsid w:val="00553F1D"/>
    <w:rsid w:val="00554109"/>
    <w:rsid w:val="00555A55"/>
    <w:rsid w:val="00555C9E"/>
    <w:rsid w:val="005570D0"/>
    <w:rsid w:val="00557905"/>
    <w:rsid w:val="005579D9"/>
    <w:rsid w:val="00560ED8"/>
    <w:rsid w:val="00561282"/>
    <w:rsid w:val="00561D0C"/>
    <w:rsid w:val="0056253D"/>
    <w:rsid w:val="00562660"/>
    <w:rsid w:val="0057013C"/>
    <w:rsid w:val="005709DF"/>
    <w:rsid w:val="005718B2"/>
    <w:rsid w:val="00572193"/>
    <w:rsid w:val="005725DF"/>
    <w:rsid w:val="00573DCC"/>
    <w:rsid w:val="00574B3F"/>
    <w:rsid w:val="00574C3E"/>
    <w:rsid w:val="005758E5"/>
    <w:rsid w:val="00576525"/>
    <w:rsid w:val="005767BA"/>
    <w:rsid w:val="00580879"/>
    <w:rsid w:val="00581735"/>
    <w:rsid w:val="00582FA3"/>
    <w:rsid w:val="0058343A"/>
    <w:rsid w:val="00585DCD"/>
    <w:rsid w:val="00587F45"/>
    <w:rsid w:val="00587F6A"/>
    <w:rsid w:val="0059066E"/>
    <w:rsid w:val="00590750"/>
    <w:rsid w:val="00590EFD"/>
    <w:rsid w:val="005912AD"/>
    <w:rsid w:val="00591833"/>
    <w:rsid w:val="00591CFC"/>
    <w:rsid w:val="00592C0B"/>
    <w:rsid w:val="005933AE"/>
    <w:rsid w:val="00593522"/>
    <w:rsid w:val="00593727"/>
    <w:rsid w:val="0059397F"/>
    <w:rsid w:val="00593A60"/>
    <w:rsid w:val="00594D40"/>
    <w:rsid w:val="00595329"/>
    <w:rsid w:val="00595416"/>
    <w:rsid w:val="005961BB"/>
    <w:rsid w:val="005974AF"/>
    <w:rsid w:val="005A0FDA"/>
    <w:rsid w:val="005A421C"/>
    <w:rsid w:val="005A4A5D"/>
    <w:rsid w:val="005A4C48"/>
    <w:rsid w:val="005A4E89"/>
    <w:rsid w:val="005A4F43"/>
    <w:rsid w:val="005A553A"/>
    <w:rsid w:val="005B2345"/>
    <w:rsid w:val="005B4549"/>
    <w:rsid w:val="005B5274"/>
    <w:rsid w:val="005B5CFA"/>
    <w:rsid w:val="005B6190"/>
    <w:rsid w:val="005B6219"/>
    <w:rsid w:val="005B63BB"/>
    <w:rsid w:val="005B6DCD"/>
    <w:rsid w:val="005B73AC"/>
    <w:rsid w:val="005B73DF"/>
    <w:rsid w:val="005C05F6"/>
    <w:rsid w:val="005C0B10"/>
    <w:rsid w:val="005C2DB4"/>
    <w:rsid w:val="005C4635"/>
    <w:rsid w:val="005C4E6A"/>
    <w:rsid w:val="005C6012"/>
    <w:rsid w:val="005D02CA"/>
    <w:rsid w:val="005D2CE3"/>
    <w:rsid w:val="005D5E63"/>
    <w:rsid w:val="005D6257"/>
    <w:rsid w:val="005D6C6E"/>
    <w:rsid w:val="005D7163"/>
    <w:rsid w:val="005D7B5E"/>
    <w:rsid w:val="005E0C99"/>
    <w:rsid w:val="005E18F0"/>
    <w:rsid w:val="005E218E"/>
    <w:rsid w:val="005E2715"/>
    <w:rsid w:val="005E2BD1"/>
    <w:rsid w:val="005E385B"/>
    <w:rsid w:val="005E6B1B"/>
    <w:rsid w:val="005E6DB9"/>
    <w:rsid w:val="005F09C4"/>
    <w:rsid w:val="005F2873"/>
    <w:rsid w:val="005F2A14"/>
    <w:rsid w:val="005F2B16"/>
    <w:rsid w:val="005F4175"/>
    <w:rsid w:val="005F42DE"/>
    <w:rsid w:val="005F4355"/>
    <w:rsid w:val="005F4E3C"/>
    <w:rsid w:val="005F520A"/>
    <w:rsid w:val="005F5628"/>
    <w:rsid w:val="005F6B1C"/>
    <w:rsid w:val="005F6D9E"/>
    <w:rsid w:val="005F7197"/>
    <w:rsid w:val="005F754E"/>
    <w:rsid w:val="005F75E2"/>
    <w:rsid w:val="005F77F8"/>
    <w:rsid w:val="005F787D"/>
    <w:rsid w:val="005F7D5E"/>
    <w:rsid w:val="0060195B"/>
    <w:rsid w:val="006033E5"/>
    <w:rsid w:val="00604372"/>
    <w:rsid w:val="006043FD"/>
    <w:rsid w:val="0060522E"/>
    <w:rsid w:val="00606E1B"/>
    <w:rsid w:val="006072A0"/>
    <w:rsid w:val="0061024B"/>
    <w:rsid w:val="00611361"/>
    <w:rsid w:val="00611502"/>
    <w:rsid w:val="00611954"/>
    <w:rsid w:val="00611B41"/>
    <w:rsid w:val="00613510"/>
    <w:rsid w:val="0061463F"/>
    <w:rsid w:val="006150F6"/>
    <w:rsid w:val="006154AE"/>
    <w:rsid w:val="00617AC6"/>
    <w:rsid w:val="00617CCB"/>
    <w:rsid w:val="00617D12"/>
    <w:rsid w:val="00620184"/>
    <w:rsid w:val="006215C6"/>
    <w:rsid w:val="00621CB4"/>
    <w:rsid w:val="006227D1"/>
    <w:rsid w:val="006238AD"/>
    <w:rsid w:val="00624714"/>
    <w:rsid w:val="0062496C"/>
    <w:rsid w:val="006254E2"/>
    <w:rsid w:val="00625D54"/>
    <w:rsid w:val="00626C66"/>
    <w:rsid w:val="00627E37"/>
    <w:rsid w:val="00630E30"/>
    <w:rsid w:val="00631A54"/>
    <w:rsid w:val="00631FD2"/>
    <w:rsid w:val="006323A1"/>
    <w:rsid w:val="00632BD2"/>
    <w:rsid w:val="00632DBD"/>
    <w:rsid w:val="00633097"/>
    <w:rsid w:val="00633307"/>
    <w:rsid w:val="006338DA"/>
    <w:rsid w:val="0063445A"/>
    <w:rsid w:val="00634A42"/>
    <w:rsid w:val="006362B4"/>
    <w:rsid w:val="006362E7"/>
    <w:rsid w:val="00636D9F"/>
    <w:rsid w:val="00636FD4"/>
    <w:rsid w:val="006403E8"/>
    <w:rsid w:val="00641368"/>
    <w:rsid w:val="006434FF"/>
    <w:rsid w:val="006440F1"/>
    <w:rsid w:val="0064481B"/>
    <w:rsid w:val="00644E32"/>
    <w:rsid w:val="006478CD"/>
    <w:rsid w:val="00650B47"/>
    <w:rsid w:val="006515E9"/>
    <w:rsid w:val="00651A95"/>
    <w:rsid w:val="00652B94"/>
    <w:rsid w:val="00652F51"/>
    <w:rsid w:val="00655E16"/>
    <w:rsid w:val="00656C29"/>
    <w:rsid w:val="00656EB2"/>
    <w:rsid w:val="00660087"/>
    <w:rsid w:val="0066105F"/>
    <w:rsid w:val="00661C2A"/>
    <w:rsid w:val="00661D6C"/>
    <w:rsid w:val="00662A11"/>
    <w:rsid w:val="0066304A"/>
    <w:rsid w:val="006630D6"/>
    <w:rsid w:val="00663541"/>
    <w:rsid w:val="0066395D"/>
    <w:rsid w:val="00665111"/>
    <w:rsid w:val="00665752"/>
    <w:rsid w:val="00666F08"/>
    <w:rsid w:val="0066741A"/>
    <w:rsid w:val="00667AA6"/>
    <w:rsid w:val="00670FA3"/>
    <w:rsid w:val="006720D4"/>
    <w:rsid w:val="0067324E"/>
    <w:rsid w:val="006738CE"/>
    <w:rsid w:val="00673AC5"/>
    <w:rsid w:val="00674A4C"/>
    <w:rsid w:val="0067690C"/>
    <w:rsid w:val="006773E9"/>
    <w:rsid w:val="006777DF"/>
    <w:rsid w:val="006803F5"/>
    <w:rsid w:val="00680951"/>
    <w:rsid w:val="00680F46"/>
    <w:rsid w:val="00682107"/>
    <w:rsid w:val="00682552"/>
    <w:rsid w:val="00682D65"/>
    <w:rsid w:val="00683031"/>
    <w:rsid w:val="006836F8"/>
    <w:rsid w:val="0068566C"/>
    <w:rsid w:val="00686296"/>
    <w:rsid w:val="00686C85"/>
    <w:rsid w:val="00687D9C"/>
    <w:rsid w:val="0069002B"/>
    <w:rsid w:val="006903A6"/>
    <w:rsid w:val="00690BD5"/>
    <w:rsid w:val="00690DD1"/>
    <w:rsid w:val="0069190F"/>
    <w:rsid w:val="00692943"/>
    <w:rsid w:val="00692C70"/>
    <w:rsid w:val="00693056"/>
    <w:rsid w:val="006932E6"/>
    <w:rsid w:val="00694146"/>
    <w:rsid w:val="00696544"/>
    <w:rsid w:val="006968B5"/>
    <w:rsid w:val="006976E9"/>
    <w:rsid w:val="006A0065"/>
    <w:rsid w:val="006A05EB"/>
    <w:rsid w:val="006A0FB6"/>
    <w:rsid w:val="006A121C"/>
    <w:rsid w:val="006A142D"/>
    <w:rsid w:val="006A15F5"/>
    <w:rsid w:val="006A1D7D"/>
    <w:rsid w:val="006A1F48"/>
    <w:rsid w:val="006A2364"/>
    <w:rsid w:val="006A30E2"/>
    <w:rsid w:val="006A393F"/>
    <w:rsid w:val="006A39FF"/>
    <w:rsid w:val="006A412A"/>
    <w:rsid w:val="006A4308"/>
    <w:rsid w:val="006A4F10"/>
    <w:rsid w:val="006A555E"/>
    <w:rsid w:val="006A55AB"/>
    <w:rsid w:val="006A5BC4"/>
    <w:rsid w:val="006A5F4F"/>
    <w:rsid w:val="006A6EC3"/>
    <w:rsid w:val="006A755B"/>
    <w:rsid w:val="006B13A2"/>
    <w:rsid w:val="006B2768"/>
    <w:rsid w:val="006B4611"/>
    <w:rsid w:val="006B54E6"/>
    <w:rsid w:val="006B674F"/>
    <w:rsid w:val="006B69D3"/>
    <w:rsid w:val="006C0F95"/>
    <w:rsid w:val="006C13E0"/>
    <w:rsid w:val="006C1C8C"/>
    <w:rsid w:val="006C205C"/>
    <w:rsid w:val="006C33E1"/>
    <w:rsid w:val="006C3E35"/>
    <w:rsid w:val="006C45DC"/>
    <w:rsid w:val="006C465A"/>
    <w:rsid w:val="006C4BDD"/>
    <w:rsid w:val="006C534C"/>
    <w:rsid w:val="006C6FD8"/>
    <w:rsid w:val="006C7115"/>
    <w:rsid w:val="006C7865"/>
    <w:rsid w:val="006D05FF"/>
    <w:rsid w:val="006D1B63"/>
    <w:rsid w:val="006D3C7E"/>
    <w:rsid w:val="006D3D77"/>
    <w:rsid w:val="006D464A"/>
    <w:rsid w:val="006D505B"/>
    <w:rsid w:val="006E028E"/>
    <w:rsid w:val="006E0869"/>
    <w:rsid w:val="006E0E01"/>
    <w:rsid w:val="006E1856"/>
    <w:rsid w:val="006E354D"/>
    <w:rsid w:val="006E37C3"/>
    <w:rsid w:val="006E3AD0"/>
    <w:rsid w:val="006E444F"/>
    <w:rsid w:val="006E55D4"/>
    <w:rsid w:val="006E56CA"/>
    <w:rsid w:val="006E5C2C"/>
    <w:rsid w:val="006E5E5A"/>
    <w:rsid w:val="006E5EE9"/>
    <w:rsid w:val="006E6667"/>
    <w:rsid w:val="006E745D"/>
    <w:rsid w:val="006E7664"/>
    <w:rsid w:val="006E7889"/>
    <w:rsid w:val="006F0662"/>
    <w:rsid w:val="006F1957"/>
    <w:rsid w:val="006F363F"/>
    <w:rsid w:val="006F3824"/>
    <w:rsid w:val="006F3AE9"/>
    <w:rsid w:val="006F434C"/>
    <w:rsid w:val="006F4CE7"/>
    <w:rsid w:val="006F4E1C"/>
    <w:rsid w:val="006F509F"/>
    <w:rsid w:val="006F5E03"/>
    <w:rsid w:val="006F6E76"/>
    <w:rsid w:val="006F73F4"/>
    <w:rsid w:val="006F7E42"/>
    <w:rsid w:val="0070063D"/>
    <w:rsid w:val="00700803"/>
    <w:rsid w:val="00701923"/>
    <w:rsid w:val="0070324A"/>
    <w:rsid w:val="00703490"/>
    <w:rsid w:val="00703AF5"/>
    <w:rsid w:val="0070525F"/>
    <w:rsid w:val="007054F8"/>
    <w:rsid w:val="00706343"/>
    <w:rsid w:val="00710155"/>
    <w:rsid w:val="00710EE7"/>
    <w:rsid w:val="00713D39"/>
    <w:rsid w:val="00713DC5"/>
    <w:rsid w:val="00714073"/>
    <w:rsid w:val="007146C9"/>
    <w:rsid w:val="007154A2"/>
    <w:rsid w:val="0071648A"/>
    <w:rsid w:val="00716B64"/>
    <w:rsid w:val="007178F5"/>
    <w:rsid w:val="00717CB1"/>
    <w:rsid w:val="00720864"/>
    <w:rsid w:val="007208BA"/>
    <w:rsid w:val="00723F13"/>
    <w:rsid w:val="00726278"/>
    <w:rsid w:val="00727AF4"/>
    <w:rsid w:val="00727DB8"/>
    <w:rsid w:val="007316E9"/>
    <w:rsid w:val="007318BC"/>
    <w:rsid w:val="0073270B"/>
    <w:rsid w:val="00732AE0"/>
    <w:rsid w:val="00732B45"/>
    <w:rsid w:val="00733CB2"/>
    <w:rsid w:val="007344A2"/>
    <w:rsid w:val="007402E2"/>
    <w:rsid w:val="00740844"/>
    <w:rsid w:val="00740A9C"/>
    <w:rsid w:val="00740DB9"/>
    <w:rsid w:val="007425D5"/>
    <w:rsid w:val="007437B8"/>
    <w:rsid w:val="00744096"/>
    <w:rsid w:val="00746533"/>
    <w:rsid w:val="007473F5"/>
    <w:rsid w:val="00747BEA"/>
    <w:rsid w:val="00747BF4"/>
    <w:rsid w:val="00750686"/>
    <w:rsid w:val="00751B0C"/>
    <w:rsid w:val="0075217C"/>
    <w:rsid w:val="00753673"/>
    <w:rsid w:val="00753C0F"/>
    <w:rsid w:val="0075400D"/>
    <w:rsid w:val="00756E34"/>
    <w:rsid w:val="007578B2"/>
    <w:rsid w:val="00757ACC"/>
    <w:rsid w:val="00760120"/>
    <w:rsid w:val="00761824"/>
    <w:rsid w:val="00761D02"/>
    <w:rsid w:val="00761FEF"/>
    <w:rsid w:val="00762A89"/>
    <w:rsid w:val="0076326C"/>
    <w:rsid w:val="00763E32"/>
    <w:rsid w:val="00763F29"/>
    <w:rsid w:val="00765162"/>
    <w:rsid w:val="00765B7B"/>
    <w:rsid w:val="007664E7"/>
    <w:rsid w:val="00773244"/>
    <w:rsid w:val="0077369E"/>
    <w:rsid w:val="00773BE9"/>
    <w:rsid w:val="00774D94"/>
    <w:rsid w:val="007751F0"/>
    <w:rsid w:val="00775FCA"/>
    <w:rsid w:val="00776C1F"/>
    <w:rsid w:val="00777180"/>
    <w:rsid w:val="00777BD2"/>
    <w:rsid w:val="00777F2B"/>
    <w:rsid w:val="00780126"/>
    <w:rsid w:val="0078015C"/>
    <w:rsid w:val="00780F41"/>
    <w:rsid w:val="0078135A"/>
    <w:rsid w:val="00781A9E"/>
    <w:rsid w:val="00783548"/>
    <w:rsid w:val="007837A8"/>
    <w:rsid w:val="00783C49"/>
    <w:rsid w:val="0078415B"/>
    <w:rsid w:val="007870B6"/>
    <w:rsid w:val="00790553"/>
    <w:rsid w:val="00790798"/>
    <w:rsid w:val="0079287A"/>
    <w:rsid w:val="00793A22"/>
    <w:rsid w:val="00794165"/>
    <w:rsid w:val="00794EE3"/>
    <w:rsid w:val="00795736"/>
    <w:rsid w:val="00796704"/>
    <w:rsid w:val="0079742E"/>
    <w:rsid w:val="00797641"/>
    <w:rsid w:val="007A01E7"/>
    <w:rsid w:val="007A078D"/>
    <w:rsid w:val="007A0B42"/>
    <w:rsid w:val="007A2903"/>
    <w:rsid w:val="007A4C3C"/>
    <w:rsid w:val="007A53A2"/>
    <w:rsid w:val="007A5BBF"/>
    <w:rsid w:val="007A7099"/>
    <w:rsid w:val="007A7194"/>
    <w:rsid w:val="007A7873"/>
    <w:rsid w:val="007A7C69"/>
    <w:rsid w:val="007B1C6C"/>
    <w:rsid w:val="007B1E72"/>
    <w:rsid w:val="007B214D"/>
    <w:rsid w:val="007B2ED6"/>
    <w:rsid w:val="007B3788"/>
    <w:rsid w:val="007B43A3"/>
    <w:rsid w:val="007B50A0"/>
    <w:rsid w:val="007B5B40"/>
    <w:rsid w:val="007B76E6"/>
    <w:rsid w:val="007B7AFA"/>
    <w:rsid w:val="007C0106"/>
    <w:rsid w:val="007C0A8C"/>
    <w:rsid w:val="007C13BA"/>
    <w:rsid w:val="007C1895"/>
    <w:rsid w:val="007C2663"/>
    <w:rsid w:val="007C3260"/>
    <w:rsid w:val="007C37F6"/>
    <w:rsid w:val="007C46F0"/>
    <w:rsid w:val="007C539E"/>
    <w:rsid w:val="007C5C7A"/>
    <w:rsid w:val="007C7A9C"/>
    <w:rsid w:val="007D063E"/>
    <w:rsid w:val="007D282E"/>
    <w:rsid w:val="007D47BD"/>
    <w:rsid w:val="007D4CBD"/>
    <w:rsid w:val="007D4FA7"/>
    <w:rsid w:val="007D5634"/>
    <w:rsid w:val="007D5C97"/>
    <w:rsid w:val="007D64E5"/>
    <w:rsid w:val="007D6D65"/>
    <w:rsid w:val="007D7156"/>
    <w:rsid w:val="007D7997"/>
    <w:rsid w:val="007E1A1D"/>
    <w:rsid w:val="007E2C1F"/>
    <w:rsid w:val="007E3446"/>
    <w:rsid w:val="007E4C31"/>
    <w:rsid w:val="007E4C53"/>
    <w:rsid w:val="007E4EF5"/>
    <w:rsid w:val="007E55DE"/>
    <w:rsid w:val="007E5693"/>
    <w:rsid w:val="007E61AD"/>
    <w:rsid w:val="007E7172"/>
    <w:rsid w:val="007F0824"/>
    <w:rsid w:val="007F0A8B"/>
    <w:rsid w:val="007F0B0F"/>
    <w:rsid w:val="007F15CC"/>
    <w:rsid w:val="007F3EC0"/>
    <w:rsid w:val="007F3F8B"/>
    <w:rsid w:val="007F4007"/>
    <w:rsid w:val="007F4621"/>
    <w:rsid w:val="007F4977"/>
    <w:rsid w:val="007F5455"/>
    <w:rsid w:val="007F6022"/>
    <w:rsid w:val="007F6345"/>
    <w:rsid w:val="007F65D7"/>
    <w:rsid w:val="007F67A8"/>
    <w:rsid w:val="00800FB6"/>
    <w:rsid w:val="00801B0E"/>
    <w:rsid w:val="00801C37"/>
    <w:rsid w:val="00803324"/>
    <w:rsid w:val="00803387"/>
    <w:rsid w:val="00806AEF"/>
    <w:rsid w:val="00807CA6"/>
    <w:rsid w:val="00807D38"/>
    <w:rsid w:val="00807EED"/>
    <w:rsid w:val="008101A3"/>
    <w:rsid w:val="00810775"/>
    <w:rsid w:val="008113D5"/>
    <w:rsid w:val="00811C3C"/>
    <w:rsid w:val="00812326"/>
    <w:rsid w:val="00814910"/>
    <w:rsid w:val="008156EB"/>
    <w:rsid w:val="0081672E"/>
    <w:rsid w:val="00816E04"/>
    <w:rsid w:val="008202A3"/>
    <w:rsid w:val="00820A90"/>
    <w:rsid w:val="00820EAE"/>
    <w:rsid w:val="008227DB"/>
    <w:rsid w:val="00822959"/>
    <w:rsid w:val="008240F5"/>
    <w:rsid w:val="0082473A"/>
    <w:rsid w:val="00825944"/>
    <w:rsid w:val="00826553"/>
    <w:rsid w:val="00826DE8"/>
    <w:rsid w:val="008270C3"/>
    <w:rsid w:val="0082734E"/>
    <w:rsid w:val="00830132"/>
    <w:rsid w:val="0083131A"/>
    <w:rsid w:val="008318C7"/>
    <w:rsid w:val="008340F4"/>
    <w:rsid w:val="008359D9"/>
    <w:rsid w:val="00835A45"/>
    <w:rsid w:val="00835CCC"/>
    <w:rsid w:val="00836941"/>
    <w:rsid w:val="00836FE6"/>
    <w:rsid w:val="00837DFC"/>
    <w:rsid w:val="0084080F"/>
    <w:rsid w:val="0084337B"/>
    <w:rsid w:val="00844AD1"/>
    <w:rsid w:val="00846B5E"/>
    <w:rsid w:val="00847D46"/>
    <w:rsid w:val="0085029A"/>
    <w:rsid w:val="0085096E"/>
    <w:rsid w:val="00850BD8"/>
    <w:rsid w:val="00855171"/>
    <w:rsid w:val="00856100"/>
    <w:rsid w:val="00860495"/>
    <w:rsid w:val="008611AD"/>
    <w:rsid w:val="00861320"/>
    <w:rsid w:val="0086180F"/>
    <w:rsid w:val="008626E2"/>
    <w:rsid w:val="0086367F"/>
    <w:rsid w:val="00865075"/>
    <w:rsid w:val="00865EF0"/>
    <w:rsid w:val="00867858"/>
    <w:rsid w:val="0087159E"/>
    <w:rsid w:val="008716CE"/>
    <w:rsid w:val="00872620"/>
    <w:rsid w:val="008741F2"/>
    <w:rsid w:val="00875F7E"/>
    <w:rsid w:val="00876007"/>
    <w:rsid w:val="008761EA"/>
    <w:rsid w:val="00876344"/>
    <w:rsid w:val="0087693F"/>
    <w:rsid w:val="00876A72"/>
    <w:rsid w:val="00877650"/>
    <w:rsid w:val="00877F30"/>
    <w:rsid w:val="008803D8"/>
    <w:rsid w:val="008803E1"/>
    <w:rsid w:val="00881CD8"/>
    <w:rsid w:val="00881FCF"/>
    <w:rsid w:val="00884656"/>
    <w:rsid w:val="00884E8C"/>
    <w:rsid w:val="008851E9"/>
    <w:rsid w:val="00885487"/>
    <w:rsid w:val="00886BA2"/>
    <w:rsid w:val="00890815"/>
    <w:rsid w:val="00892341"/>
    <w:rsid w:val="00892838"/>
    <w:rsid w:val="00892AA8"/>
    <w:rsid w:val="00892B1F"/>
    <w:rsid w:val="00893BCD"/>
    <w:rsid w:val="00894A56"/>
    <w:rsid w:val="00894F68"/>
    <w:rsid w:val="008955B3"/>
    <w:rsid w:val="00896D59"/>
    <w:rsid w:val="0089710C"/>
    <w:rsid w:val="0089763A"/>
    <w:rsid w:val="00897646"/>
    <w:rsid w:val="00897BAF"/>
    <w:rsid w:val="008A23C6"/>
    <w:rsid w:val="008A33AC"/>
    <w:rsid w:val="008A3ABF"/>
    <w:rsid w:val="008A3B17"/>
    <w:rsid w:val="008A42F8"/>
    <w:rsid w:val="008A4426"/>
    <w:rsid w:val="008A55F2"/>
    <w:rsid w:val="008A66C0"/>
    <w:rsid w:val="008A6869"/>
    <w:rsid w:val="008A69C4"/>
    <w:rsid w:val="008A7623"/>
    <w:rsid w:val="008A7C2E"/>
    <w:rsid w:val="008A7E69"/>
    <w:rsid w:val="008A7F3D"/>
    <w:rsid w:val="008B093F"/>
    <w:rsid w:val="008B0A3B"/>
    <w:rsid w:val="008B1510"/>
    <w:rsid w:val="008B1F9B"/>
    <w:rsid w:val="008B24D6"/>
    <w:rsid w:val="008B2AB5"/>
    <w:rsid w:val="008B3331"/>
    <w:rsid w:val="008B4F7A"/>
    <w:rsid w:val="008B5332"/>
    <w:rsid w:val="008B56D4"/>
    <w:rsid w:val="008B5BEB"/>
    <w:rsid w:val="008B6322"/>
    <w:rsid w:val="008B64B4"/>
    <w:rsid w:val="008B722A"/>
    <w:rsid w:val="008B7D84"/>
    <w:rsid w:val="008C142C"/>
    <w:rsid w:val="008C1C36"/>
    <w:rsid w:val="008C2B6D"/>
    <w:rsid w:val="008C3929"/>
    <w:rsid w:val="008C3B22"/>
    <w:rsid w:val="008C3C23"/>
    <w:rsid w:val="008C4C9F"/>
    <w:rsid w:val="008C5B33"/>
    <w:rsid w:val="008C660E"/>
    <w:rsid w:val="008C6B86"/>
    <w:rsid w:val="008C7AAE"/>
    <w:rsid w:val="008C7B8C"/>
    <w:rsid w:val="008D192B"/>
    <w:rsid w:val="008D231F"/>
    <w:rsid w:val="008D2367"/>
    <w:rsid w:val="008D3F64"/>
    <w:rsid w:val="008D5470"/>
    <w:rsid w:val="008D5484"/>
    <w:rsid w:val="008D6138"/>
    <w:rsid w:val="008D6D01"/>
    <w:rsid w:val="008D7547"/>
    <w:rsid w:val="008D7BDF"/>
    <w:rsid w:val="008E0199"/>
    <w:rsid w:val="008E02F1"/>
    <w:rsid w:val="008E1495"/>
    <w:rsid w:val="008E407A"/>
    <w:rsid w:val="008E49C6"/>
    <w:rsid w:val="008E49D3"/>
    <w:rsid w:val="008E553F"/>
    <w:rsid w:val="008E55F7"/>
    <w:rsid w:val="008E5FFF"/>
    <w:rsid w:val="008E605D"/>
    <w:rsid w:val="008E7AC9"/>
    <w:rsid w:val="008E7BB6"/>
    <w:rsid w:val="008F0938"/>
    <w:rsid w:val="008F0D02"/>
    <w:rsid w:val="008F23E1"/>
    <w:rsid w:val="008F2CEF"/>
    <w:rsid w:val="008F3B2F"/>
    <w:rsid w:val="008F4018"/>
    <w:rsid w:val="008F405A"/>
    <w:rsid w:val="008F47B6"/>
    <w:rsid w:val="008F4CFD"/>
    <w:rsid w:val="008F50B8"/>
    <w:rsid w:val="008F518D"/>
    <w:rsid w:val="008F51DB"/>
    <w:rsid w:val="008F5830"/>
    <w:rsid w:val="008F5873"/>
    <w:rsid w:val="008F6328"/>
    <w:rsid w:val="008F6FB9"/>
    <w:rsid w:val="008F766B"/>
    <w:rsid w:val="008F7B30"/>
    <w:rsid w:val="009002CC"/>
    <w:rsid w:val="009003BA"/>
    <w:rsid w:val="00903B18"/>
    <w:rsid w:val="00904D73"/>
    <w:rsid w:val="0090514F"/>
    <w:rsid w:val="009054A0"/>
    <w:rsid w:val="00905611"/>
    <w:rsid w:val="009063C7"/>
    <w:rsid w:val="009069CB"/>
    <w:rsid w:val="00906B6D"/>
    <w:rsid w:val="009072EC"/>
    <w:rsid w:val="0090789B"/>
    <w:rsid w:val="0091064F"/>
    <w:rsid w:val="00910A8E"/>
    <w:rsid w:val="00910EBB"/>
    <w:rsid w:val="00911132"/>
    <w:rsid w:val="009119CF"/>
    <w:rsid w:val="00911CFD"/>
    <w:rsid w:val="00911FE6"/>
    <w:rsid w:val="00913933"/>
    <w:rsid w:val="00913AC6"/>
    <w:rsid w:val="00913EC2"/>
    <w:rsid w:val="00914B10"/>
    <w:rsid w:val="00915187"/>
    <w:rsid w:val="00916D1A"/>
    <w:rsid w:val="009205B6"/>
    <w:rsid w:val="00921FAF"/>
    <w:rsid w:val="0092245B"/>
    <w:rsid w:val="0092294B"/>
    <w:rsid w:val="00923786"/>
    <w:rsid w:val="00924B68"/>
    <w:rsid w:val="009259D3"/>
    <w:rsid w:val="00926075"/>
    <w:rsid w:val="00926E00"/>
    <w:rsid w:val="009275BD"/>
    <w:rsid w:val="009311A2"/>
    <w:rsid w:val="009313B2"/>
    <w:rsid w:val="0093248B"/>
    <w:rsid w:val="00932B4F"/>
    <w:rsid w:val="00932C4C"/>
    <w:rsid w:val="00932CD5"/>
    <w:rsid w:val="00932E4C"/>
    <w:rsid w:val="009354AA"/>
    <w:rsid w:val="009375A1"/>
    <w:rsid w:val="00937B99"/>
    <w:rsid w:val="009402B0"/>
    <w:rsid w:val="00940347"/>
    <w:rsid w:val="009410C3"/>
    <w:rsid w:val="009416D9"/>
    <w:rsid w:val="00941A42"/>
    <w:rsid w:val="009420A5"/>
    <w:rsid w:val="009422B1"/>
    <w:rsid w:val="00942526"/>
    <w:rsid w:val="009429EF"/>
    <w:rsid w:val="00942DE8"/>
    <w:rsid w:val="00943042"/>
    <w:rsid w:val="009433C2"/>
    <w:rsid w:val="0094347B"/>
    <w:rsid w:val="00943A7B"/>
    <w:rsid w:val="009440B4"/>
    <w:rsid w:val="00944727"/>
    <w:rsid w:val="009452D1"/>
    <w:rsid w:val="0094594E"/>
    <w:rsid w:val="009468F4"/>
    <w:rsid w:val="0094692C"/>
    <w:rsid w:val="009473B5"/>
    <w:rsid w:val="00951164"/>
    <w:rsid w:val="00951C84"/>
    <w:rsid w:val="00951F96"/>
    <w:rsid w:val="00954104"/>
    <w:rsid w:val="00954691"/>
    <w:rsid w:val="00954A69"/>
    <w:rsid w:val="009567B9"/>
    <w:rsid w:val="00956C7A"/>
    <w:rsid w:val="00957C9F"/>
    <w:rsid w:val="0096024A"/>
    <w:rsid w:val="00960EDE"/>
    <w:rsid w:val="00963CDD"/>
    <w:rsid w:val="00963DDE"/>
    <w:rsid w:val="00963F27"/>
    <w:rsid w:val="0096415F"/>
    <w:rsid w:val="00965BF5"/>
    <w:rsid w:val="00966E85"/>
    <w:rsid w:val="00967065"/>
    <w:rsid w:val="00967E84"/>
    <w:rsid w:val="009710B7"/>
    <w:rsid w:val="009710DF"/>
    <w:rsid w:val="009712DC"/>
    <w:rsid w:val="00971A0B"/>
    <w:rsid w:val="00972205"/>
    <w:rsid w:val="00972E8A"/>
    <w:rsid w:val="00972FBD"/>
    <w:rsid w:val="009749E6"/>
    <w:rsid w:val="009750DF"/>
    <w:rsid w:val="0097559A"/>
    <w:rsid w:val="00975B84"/>
    <w:rsid w:val="00976C1D"/>
    <w:rsid w:val="0097710D"/>
    <w:rsid w:val="009800DA"/>
    <w:rsid w:val="009811DE"/>
    <w:rsid w:val="009826FF"/>
    <w:rsid w:val="0098286A"/>
    <w:rsid w:val="009829F9"/>
    <w:rsid w:val="00983728"/>
    <w:rsid w:val="0098376C"/>
    <w:rsid w:val="00983A5D"/>
    <w:rsid w:val="009844FA"/>
    <w:rsid w:val="009857FB"/>
    <w:rsid w:val="00985A29"/>
    <w:rsid w:val="00985BFC"/>
    <w:rsid w:val="00985F6E"/>
    <w:rsid w:val="0098661F"/>
    <w:rsid w:val="009871CF"/>
    <w:rsid w:val="00987536"/>
    <w:rsid w:val="009875CF"/>
    <w:rsid w:val="00987C45"/>
    <w:rsid w:val="0099035B"/>
    <w:rsid w:val="009903D0"/>
    <w:rsid w:val="00991F55"/>
    <w:rsid w:val="009924DD"/>
    <w:rsid w:val="00992B80"/>
    <w:rsid w:val="00993487"/>
    <w:rsid w:val="009935A0"/>
    <w:rsid w:val="009939CA"/>
    <w:rsid w:val="0099457B"/>
    <w:rsid w:val="009950A5"/>
    <w:rsid w:val="00996265"/>
    <w:rsid w:val="00996974"/>
    <w:rsid w:val="009A00DE"/>
    <w:rsid w:val="009A0BE8"/>
    <w:rsid w:val="009A1AEF"/>
    <w:rsid w:val="009A1B22"/>
    <w:rsid w:val="009A2573"/>
    <w:rsid w:val="009A300F"/>
    <w:rsid w:val="009A346A"/>
    <w:rsid w:val="009A3977"/>
    <w:rsid w:val="009A406B"/>
    <w:rsid w:val="009A40EE"/>
    <w:rsid w:val="009A4D37"/>
    <w:rsid w:val="009B0005"/>
    <w:rsid w:val="009B03F8"/>
    <w:rsid w:val="009B25A4"/>
    <w:rsid w:val="009B3E6B"/>
    <w:rsid w:val="009B4093"/>
    <w:rsid w:val="009B4124"/>
    <w:rsid w:val="009B4919"/>
    <w:rsid w:val="009B4A78"/>
    <w:rsid w:val="009B4DBC"/>
    <w:rsid w:val="009B60A4"/>
    <w:rsid w:val="009B698B"/>
    <w:rsid w:val="009B700A"/>
    <w:rsid w:val="009C00FC"/>
    <w:rsid w:val="009C08BE"/>
    <w:rsid w:val="009C219A"/>
    <w:rsid w:val="009C3D83"/>
    <w:rsid w:val="009C5015"/>
    <w:rsid w:val="009C5138"/>
    <w:rsid w:val="009C5547"/>
    <w:rsid w:val="009C6159"/>
    <w:rsid w:val="009C6A79"/>
    <w:rsid w:val="009C73AE"/>
    <w:rsid w:val="009C7DCC"/>
    <w:rsid w:val="009D16DE"/>
    <w:rsid w:val="009D1AC7"/>
    <w:rsid w:val="009D1B89"/>
    <w:rsid w:val="009D2270"/>
    <w:rsid w:val="009D23FE"/>
    <w:rsid w:val="009D262B"/>
    <w:rsid w:val="009D32D5"/>
    <w:rsid w:val="009D366B"/>
    <w:rsid w:val="009D39C6"/>
    <w:rsid w:val="009D3FD8"/>
    <w:rsid w:val="009D48EE"/>
    <w:rsid w:val="009D4DA6"/>
    <w:rsid w:val="009D4F9E"/>
    <w:rsid w:val="009D52F3"/>
    <w:rsid w:val="009D53AB"/>
    <w:rsid w:val="009D6F04"/>
    <w:rsid w:val="009D7AD3"/>
    <w:rsid w:val="009E60B8"/>
    <w:rsid w:val="009E637F"/>
    <w:rsid w:val="009E6621"/>
    <w:rsid w:val="009E6E50"/>
    <w:rsid w:val="009E7306"/>
    <w:rsid w:val="009E750C"/>
    <w:rsid w:val="009E7711"/>
    <w:rsid w:val="009E7CF7"/>
    <w:rsid w:val="009E7D1D"/>
    <w:rsid w:val="009F083B"/>
    <w:rsid w:val="009F0DCC"/>
    <w:rsid w:val="009F0F0E"/>
    <w:rsid w:val="009F2C95"/>
    <w:rsid w:val="009F49F1"/>
    <w:rsid w:val="009F4BE5"/>
    <w:rsid w:val="009F4CBB"/>
    <w:rsid w:val="009F51F7"/>
    <w:rsid w:val="009F526E"/>
    <w:rsid w:val="009F5B20"/>
    <w:rsid w:val="009F638A"/>
    <w:rsid w:val="00A006EF"/>
    <w:rsid w:val="00A00D04"/>
    <w:rsid w:val="00A01BD7"/>
    <w:rsid w:val="00A02A18"/>
    <w:rsid w:val="00A03552"/>
    <w:rsid w:val="00A0461D"/>
    <w:rsid w:val="00A0587F"/>
    <w:rsid w:val="00A06341"/>
    <w:rsid w:val="00A06BE5"/>
    <w:rsid w:val="00A06FC7"/>
    <w:rsid w:val="00A100D6"/>
    <w:rsid w:val="00A11E07"/>
    <w:rsid w:val="00A12075"/>
    <w:rsid w:val="00A12B62"/>
    <w:rsid w:val="00A12F87"/>
    <w:rsid w:val="00A13149"/>
    <w:rsid w:val="00A134BF"/>
    <w:rsid w:val="00A13908"/>
    <w:rsid w:val="00A13CD4"/>
    <w:rsid w:val="00A13E90"/>
    <w:rsid w:val="00A1487D"/>
    <w:rsid w:val="00A15C06"/>
    <w:rsid w:val="00A17A6E"/>
    <w:rsid w:val="00A17D49"/>
    <w:rsid w:val="00A20B21"/>
    <w:rsid w:val="00A21042"/>
    <w:rsid w:val="00A2104F"/>
    <w:rsid w:val="00A21B7E"/>
    <w:rsid w:val="00A22B65"/>
    <w:rsid w:val="00A22C5B"/>
    <w:rsid w:val="00A23590"/>
    <w:rsid w:val="00A24098"/>
    <w:rsid w:val="00A2413F"/>
    <w:rsid w:val="00A25478"/>
    <w:rsid w:val="00A25724"/>
    <w:rsid w:val="00A261E5"/>
    <w:rsid w:val="00A278F2"/>
    <w:rsid w:val="00A27B0C"/>
    <w:rsid w:val="00A27BA9"/>
    <w:rsid w:val="00A30EB6"/>
    <w:rsid w:val="00A313AA"/>
    <w:rsid w:val="00A316A5"/>
    <w:rsid w:val="00A31A6D"/>
    <w:rsid w:val="00A35EE9"/>
    <w:rsid w:val="00A36C5E"/>
    <w:rsid w:val="00A36F80"/>
    <w:rsid w:val="00A37F49"/>
    <w:rsid w:val="00A40821"/>
    <w:rsid w:val="00A41357"/>
    <w:rsid w:val="00A4199E"/>
    <w:rsid w:val="00A42E97"/>
    <w:rsid w:val="00A432DA"/>
    <w:rsid w:val="00A4367B"/>
    <w:rsid w:val="00A448BC"/>
    <w:rsid w:val="00A44F16"/>
    <w:rsid w:val="00A44FB5"/>
    <w:rsid w:val="00A453FC"/>
    <w:rsid w:val="00A45647"/>
    <w:rsid w:val="00A45998"/>
    <w:rsid w:val="00A463D8"/>
    <w:rsid w:val="00A53CAA"/>
    <w:rsid w:val="00A5492E"/>
    <w:rsid w:val="00A5532A"/>
    <w:rsid w:val="00A567B6"/>
    <w:rsid w:val="00A57EC2"/>
    <w:rsid w:val="00A606C6"/>
    <w:rsid w:val="00A61FE9"/>
    <w:rsid w:val="00A62571"/>
    <w:rsid w:val="00A62DB0"/>
    <w:rsid w:val="00A62E49"/>
    <w:rsid w:val="00A63221"/>
    <w:rsid w:val="00A637D5"/>
    <w:rsid w:val="00A6621E"/>
    <w:rsid w:val="00A66512"/>
    <w:rsid w:val="00A6682E"/>
    <w:rsid w:val="00A6687B"/>
    <w:rsid w:val="00A67314"/>
    <w:rsid w:val="00A674E5"/>
    <w:rsid w:val="00A71D55"/>
    <w:rsid w:val="00A731BD"/>
    <w:rsid w:val="00A736E3"/>
    <w:rsid w:val="00A73C7E"/>
    <w:rsid w:val="00A77F40"/>
    <w:rsid w:val="00A80215"/>
    <w:rsid w:val="00A82E2A"/>
    <w:rsid w:val="00A82F1E"/>
    <w:rsid w:val="00A83015"/>
    <w:rsid w:val="00A83395"/>
    <w:rsid w:val="00A8357F"/>
    <w:rsid w:val="00A83D2F"/>
    <w:rsid w:val="00A87544"/>
    <w:rsid w:val="00A875A6"/>
    <w:rsid w:val="00A91B8D"/>
    <w:rsid w:val="00A92570"/>
    <w:rsid w:val="00A925AD"/>
    <w:rsid w:val="00A94C9B"/>
    <w:rsid w:val="00A977A9"/>
    <w:rsid w:val="00A97D63"/>
    <w:rsid w:val="00A97F7C"/>
    <w:rsid w:val="00AA052B"/>
    <w:rsid w:val="00AA1870"/>
    <w:rsid w:val="00AA2364"/>
    <w:rsid w:val="00AA498E"/>
    <w:rsid w:val="00AA5CD7"/>
    <w:rsid w:val="00AA68C4"/>
    <w:rsid w:val="00AA69DD"/>
    <w:rsid w:val="00AB017A"/>
    <w:rsid w:val="00AB04E1"/>
    <w:rsid w:val="00AB10AD"/>
    <w:rsid w:val="00AB1247"/>
    <w:rsid w:val="00AB1548"/>
    <w:rsid w:val="00AB1899"/>
    <w:rsid w:val="00AB1FF6"/>
    <w:rsid w:val="00AB3207"/>
    <w:rsid w:val="00AB3B6B"/>
    <w:rsid w:val="00AB50CF"/>
    <w:rsid w:val="00AB5162"/>
    <w:rsid w:val="00AB5B3E"/>
    <w:rsid w:val="00AC06F3"/>
    <w:rsid w:val="00AC0F72"/>
    <w:rsid w:val="00AC1BC7"/>
    <w:rsid w:val="00AC241C"/>
    <w:rsid w:val="00AC5445"/>
    <w:rsid w:val="00AC5521"/>
    <w:rsid w:val="00AC7771"/>
    <w:rsid w:val="00AD04BF"/>
    <w:rsid w:val="00AD0FD7"/>
    <w:rsid w:val="00AD1EB2"/>
    <w:rsid w:val="00AD29E8"/>
    <w:rsid w:val="00AD3279"/>
    <w:rsid w:val="00AD3439"/>
    <w:rsid w:val="00AD5439"/>
    <w:rsid w:val="00AD6FB3"/>
    <w:rsid w:val="00AD7A67"/>
    <w:rsid w:val="00AD7D54"/>
    <w:rsid w:val="00AD7DC1"/>
    <w:rsid w:val="00AD7FEC"/>
    <w:rsid w:val="00AE13C2"/>
    <w:rsid w:val="00AE173B"/>
    <w:rsid w:val="00AE1945"/>
    <w:rsid w:val="00AE358A"/>
    <w:rsid w:val="00AE65D8"/>
    <w:rsid w:val="00AE7107"/>
    <w:rsid w:val="00AE757E"/>
    <w:rsid w:val="00AE77B0"/>
    <w:rsid w:val="00AF0067"/>
    <w:rsid w:val="00AF1FAC"/>
    <w:rsid w:val="00AF2E82"/>
    <w:rsid w:val="00AF33A9"/>
    <w:rsid w:val="00AF4A36"/>
    <w:rsid w:val="00AF4E4D"/>
    <w:rsid w:val="00AF4F23"/>
    <w:rsid w:val="00AF5546"/>
    <w:rsid w:val="00AF5EF9"/>
    <w:rsid w:val="00AF6520"/>
    <w:rsid w:val="00B013B8"/>
    <w:rsid w:val="00B035D6"/>
    <w:rsid w:val="00B03958"/>
    <w:rsid w:val="00B03CB1"/>
    <w:rsid w:val="00B049B9"/>
    <w:rsid w:val="00B051DE"/>
    <w:rsid w:val="00B05343"/>
    <w:rsid w:val="00B06922"/>
    <w:rsid w:val="00B06ADD"/>
    <w:rsid w:val="00B06B11"/>
    <w:rsid w:val="00B079DD"/>
    <w:rsid w:val="00B12FC1"/>
    <w:rsid w:val="00B13559"/>
    <w:rsid w:val="00B1475D"/>
    <w:rsid w:val="00B15080"/>
    <w:rsid w:val="00B156A5"/>
    <w:rsid w:val="00B156C0"/>
    <w:rsid w:val="00B15CEA"/>
    <w:rsid w:val="00B16424"/>
    <w:rsid w:val="00B16510"/>
    <w:rsid w:val="00B1658F"/>
    <w:rsid w:val="00B166E0"/>
    <w:rsid w:val="00B16A82"/>
    <w:rsid w:val="00B1704E"/>
    <w:rsid w:val="00B1728E"/>
    <w:rsid w:val="00B179AE"/>
    <w:rsid w:val="00B205FA"/>
    <w:rsid w:val="00B21C17"/>
    <w:rsid w:val="00B22536"/>
    <w:rsid w:val="00B2282A"/>
    <w:rsid w:val="00B22C38"/>
    <w:rsid w:val="00B22F5D"/>
    <w:rsid w:val="00B25CD1"/>
    <w:rsid w:val="00B25ECA"/>
    <w:rsid w:val="00B2753B"/>
    <w:rsid w:val="00B27815"/>
    <w:rsid w:val="00B303F6"/>
    <w:rsid w:val="00B3070A"/>
    <w:rsid w:val="00B3072B"/>
    <w:rsid w:val="00B31FD0"/>
    <w:rsid w:val="00B32AD3"/>
    <w:rsid w:val="00B335AC"/>
    <w:rsid w:val="00B33AC4"/>
    <w:rsid w:val="00B33D13"/>
    <w:rsid w:val="00B34E48"/>
    <w:rsid w:val="00B35260"/>
    <w:rsid w:val="00B36FC1"/>
    <w:rsid w:val="00B37448"/>
    <w:rsid w:val="00B37E23"/>
    <w:rsid w:val="00B402AE"/>
    <w:rsid w:val="00B40E7E"/>
    <w:rsid w:val="00B41D37"/>
    <w:rsid w:val="00B42464"/>
    <w:rsid w:val="00B4291A"/>
    <w:rsid w:val="00B42F62"/>
    <w:rsid w:val="00B43108"/>
    <w:rsid w:val="00B441D3"/>
    <w:rsid w:val="00B44AB6"/>
    <w:rsid w:val="00B45683"/>
    <w:rsid w:val="00B4596A"/>
    <w:rsid w:val="00B45F78"/>
    <w:rsid w:val="00B472A2"/>
    <w:rsid w:val="00B47D2D"/>
    <w:rsid w:val="00B501ED"/>
    <w:rsid w:val="00B50661"/>
    <w:rsid w:val="00B50790"/>
    <w:rsid w:val="00B523EC"/>
    <w:rsid w:val="00B524CC"/>
    <w:rsid w:val="00B527AC"/>
    <w:rsid w:val="00B52938"/>
    <w:rsid w:val="00B530D1"/>
    <w:rsid w:val="00B5405C"/>
    <w:rsid w:val="00B54855"/>
    <w:rsid w:val="00B54AAE"/>
    <w:rsid w:val="00B55040"/>
    <w:rsid w:val="00B55B43"/>
    <w:rsid w:val="00B572B8"/>
    <w:rsid w:val="00B602CF"/>
    <w:rsid w:val="00B60DEF"/>
    <w:rsid w:val="00B61179"/>
    <w:rsid w:val="00B61799"/>
    <w:rsid w:val="00B61FB4"/>
    <w:rsid w:val="00B623E6"/>
    <w:rsid w:val="00B6286B"/>
    <w:rsid w:val="00B63528"/>
    <w:rsid w:val="00B6497B"/>
    <w:rsid w:val="00B65946"/>
    <w:rsid w:val="00B6645C"/>
    <w:rsid w:val="00B676D2"/>
    <w:rsid w:val="00B67ECE"/>
    <w:rsid w:val="00B705F5"/>
    <w:rsid w:val="00B7063D"/>
    <w:rsid w:val="00B71328"/>
    <w:rsid w:val="00B7236D"/>
    <w:rsid w:val="00B72675"/>
    <w:rsid w:val="00B73401"/>
    <w:rsid w:val="00B74E84"/>
    <w:rsid w:val="00B75BD1"/>
    <w:rsid w:val="00B77121"/>
    <w:rsid w:val="00B77575"/>
    <w:rsid w:val="00B77604"/>
    <w:rsid w:val="00B77940"/>
    <w:rsid w:val="00B81469"/>
    <w:rsid w:val="00B824FB"/>
    <w:rsid w:val="00B82F86"/>
    <w:rsid w:val="00B83872"/>
    <w:rsid w:val="00B842E5"/>
    <w:rsid w:val="00B86F79"/>
    <w:rsid w:val="00B870FC"/>
    <w:rsid w:val="00B87123"/>
    <w:rsid w:val="00B929E1"/>
    <w:rsid w:val="00B930F1"/>
    <w:rsid w:val="00B93123"/>
    <w:rsid w:val="00B94A57"/>
    <w:rsid w:val="00B95F7C"/>
    <w:rsid w:val="00BA010F"/>
    <w:rsid w:val="00BA184C"/>
    <w:rsid w:val="00BA2306"/>
    <w:rsid w:val="00BA3540"/>
    <w:rsid w:val="00BA3B8D"/>
    <w:rsid w:val="00BA3D56"/>
    <w:rsid w:val="00BA4C9A"/>
    <w:rsid w:val="00BA5018"/>
    <w:rsid w:val="00BA51A5"/>
    <w:rsid w:val="00BA6F60"/>
    <w:rsid w:val="00BA7B83"/>
    <w:rsid w:val="00BB00FE"/>
    <w:rsid w:val="00BB028C"/>
    <w:rsid w:val="00BB0C2F"/>
    <w:rsid w:val="00BB13D1"/>
    <w:rsid w:val="00BB1CB1"/>
    <w:rsid w:val="00BB1D51"/>
    <w:rsid w:val="00BB29AD"/>
    <w:rsid w:val="00BB3C51"/>
    <w:rsid w:val="00BB52DA"/>
    <w:rsid w:val="00BB61A0"/>
    <w:rsid w:val="00BB67A7"/>
    <w:rsid w:val="00BC013C"/>
    <w:rsid w:val="00BC0690"/>
    <w:rsid w:val="00BC0691"/>
    <w:rsid w:val="00BC19E7"/>
    <w:rsid w:val="00BC1A35"/>
    <w:rsid w:val="00BC1FE3"/>
    <w:rsid w:val="00BC2229"/>
    <w:rsid w:val="00BC3128"/>
    <w:rsid w:val="00BC4C18"/>
    <w:rsid w:val="00BC4C65"/>
    <w:rsid w:val="00BC66D8"/>
    <w:rsid w:val="00BC6A98"/>
    <w:rsid w:val="00BC790E"/>
    <w:rsid w:val="00BC7FA8"/>
    <w:rsid w:val="00BD0412"/>
    <w:rsid w:val="00BD1CD6"/>
    <w:rsid w:val="00BD46AA"/>
    <w:rsid w:val="00BD7676"/>
    <w:rsid w:val="00BE079C"/>
    <w:rsid w:val="00BE0FF9"/>
    <w:rsid w:val="00BE16C9"/>
    <w:rsid w:val="00BE1F4E"/>
    <w:rsid w:val="00BE29B1"/>
    <w:rsid w:val="00BE3255"/>
    <w:rsid w:val="00BE4787"/>
    <w:rsid w:val="00BE4B8E"/>
    <w:rsid w:val="00BE4E49"/>
    <w:rsid w:val="00BE5358"/>
    <w:rsid w:val="00BE5573"/>
    <w:rsid w:val="00BE6D51"/>
    <w:rsid w:val="00BF0851"/>
    <w:rsid w:val="00BF16A1"/>
    <w:rsid w:val="00BF2789"/>
    <w:rsid w:val="00BF27DF"/>
    <w:rsid w:val="00BF2BA7"/>
    <w:rsid w:val="00BF3090"/>
    <w:rsid w:val="00BF39EF"/>
    <w:rsid w:val="00BF4833"/>
    <w:rsid w:val="00BF60BB"/>
    <w:rsid w:val="00BF6A0E"/>
    <w:rsid w:val="00C003AC"/>
    <w:rsid w:val="00C0073F"/>
    <w:rsid w:val="00C01716"/>
    <w:rsid w:val="00C01799"/>
    <w:rsid w:val="00C03097"/>
    <w:rsid w:val="00C0417D"/>
    <w:rsid w:val="00C04385"/>
    <w:rsid w:val="00C0579F"/>
    <w:rsid w:val="00C065F2"/>
    <w:rsid w:val="00C06A39"/>
    <w:rsid w:val="00C07715"/>
    <w:rsid w:val="00C077B6"/>
    <w:rsid w:val="00C1017A"/>
    <w:rsid w:val="00C108D2"/>
    <w:rsid w:val="00C10CC1"/>
    <w:rsid w:val="00C11A7A"/>
    <w:rsid w:val="00C11D4D"/>
    <w:rsid w:val="00C12EAF"/>
    <w:rsid w:val="00C12FCC"/>
    <w:rsid w:val="00C14B2E"/>
    <w:rsid w:val="00C14B4A"/>
    <w:rsid w:val="00C1657C"/>
    <w:rsid w:val="00C16FED"/>
    <w:rsid w:val="00C1717B"/>
    <w:rsid w:val="00C21CD0"/>
    <w:rsid w:val="00C22108"/>
    <w:rsid w:val="00C22297"/>
    <w:rsid w:val="00C24CAA"/>
    <w:rsid w:val="00C2529E"/>
    <w:rsid w:val="00C2659D"/>
    <w:rsid w:val="00C26BDB"/>
    <w:rsid w:val="00C27014"/>
    <w:rsid w:val="00C27F13"/>
    <w:rsid w:val="00C319BA"/>
    <w:rsid w:val="00C31D43"/>
    <w:rsid w:val="00C32332"/>
    <w:rsid w:val="00C32C45"/>
    <w:rsid w:val="00C3409C"/>
    <w:rsid w:val="00C36200"/>
    <w:rsid w:val="00C364A2"/>
    <w:rsid w:val="00C41089"/>
    <w:rsid w:val="00C4168A"/>
    <w:rsid w:val="00C41709"/>
    <w:rsid w:val="00C42211"/>
    <w:rsid w:val="00C4288C"/>
    <w:rsid w:val="00C44144"/>
    <w:rsid w:val="00C44396"/>
    <w:rsid w:val="00C468CD"/>
    <w:rsid w:val="00C503BB"/>
    <w:rsid w:val="00C52DED"/>
    <w:rsid w:val="00C5310C"/>
    <w:rsid w:val="00C54116"/>
    <w:rsid w:val="00C54F9D"/>
    <w:rsid w:val="00C55873"/>
    <w:rsid w:val="00C57786"/>
    <w:rsid w:val="00C60117"/>
    <w:rsid w:val="00C60EE5"/>
    <w:rsid w:val="00C62488"/>
    <w:rsid w:val="00C62569"/>
    <w:rsid w:val="00C6368D"/>
    <w:rsid w:val="00C637EA"/>
    <w:rsid w:val="00C63968"/>
    <w:rsid w:val="00C646B1"/>
    <w:rsid w:val="00C65B76"/>
    <w:rsid w:val="00C67770"/>
    <w:rsid w:val="00C709FA"/>
    <w:rsid w:val="00C7177B"/>
    <w:rsid w:val="00C72CE3"/>
    <w:rsid w:val="00C7307E"/>
    <w:rsid w:val="00C735A5"/>
    <w:rsid w:val="00C738DB"/>
    <w:rsid w:val="00C762E5"/>
    <w:rsid w:val="00C76C0B"/>
    <w:rsid w:val="00C777B7"/>
    <w:rsid w:val="00C8074C"/>
    <w:rsid w:val="00C812E6"/>
    <w:rsid w:val="00C8155A"/>
    <w:rsid w:val="00C81FEB"/>
    <w:rsid w:val="00C82DAF"/>
    <w:rsid w:val="00C835F8"/>
    <w:rsid w:val="00C8673B"/>
    <w:rsid w:val="00C86C17"/>
    <w:rsid w:val="00C87A30"/>
    <w:rsid w:val="00C9039A"/>
    <w:rsid w:val="00C90DBA"/>
    <w:rsid w:val="00C91934"/>
    <w:rsid w:val="00C91E6D"/>
    <w:rsid w:val="00C936C7"/>
    <w:rsid w:val="00C93A74"/>
    <w:rsid w:val="00C9575F"/>
    <w:rsid w:val="00C95F51"/>
    <w:rsid w:val="00C96684"/>
    <w:rsid w:val="00C96798"/>
    <w:rsid w:val="00C97DB1"/>
    <w:rsid w:val="00C97DBF"/>
    <w:rsid w:val="00C97EA8"/>
    <w:rsid w:val="00CA09F6"/>
    <w:rsid w:val="00CA0C29"/>
    <w:rsid w:val="00CA0C75"/>
    <w:rsid w:val="00CA279B"/>
    <w:rsid w:val="00CA6BC4"/>
    <w:rsid w:val="00CA6CCD"/>
    <w:rsid w:val="00CB0783"/>
    <w:rsid w:val="00CB0A20"/>
    <w:rsid w:val="00CB3CC5"/>
    <w:rsid w:val="00CB3DE0"/>
    <w:rsid w:val="00CB4484"/>
    <w:rsid w:val="00CC0C00"/>
    <w:rsid w:val="00CC0CC8"/>
    <w:rsid w:val="00CC0DAF"/>
    <w:rsid w:val="00CC2422"/>
    <w:rsid w:val="00CC2790"/>
    <w:rsid w:val="00CC2885"/>
    <w:rsid w:val="00CC29BC"/>
    <w:rsid w:val="00CC2CA6"/>
    <w:rsid w:val="00CC43D4"/>
    <w:rsid w:val="00CC45F7"/>
    <w:rsid w:val="00CC4CC1"/>
    <w:rsid w:val="00CC549E"/>
    <w:rsid w:val="00CC6144"/>
    <w:rsid w:val="00CC6B41"/>
    <w:rsid w:val="00CC7DC7"/>
    <w:rsid w:val="00CD0120"/>
    <w:rsid w:val="00CD07FA"/>
    <w:rsid w:val="00CD3918"/>
    <w:rsid w:val="00CD3991"/>
    <w:rsid w:val="00CD4C96"/>
    <w:rsid w:val="00CD5078"/>
    <w:rsid w:val="00CD540C"/>
    <w:rsid w:val="00CD612A"/>
    <w:rsid w:val="00CE0346"/>
    <w:rsid w:val="00CE06EE"/>
    <w:rsid w:val="00CE1216"/>
    <w:rsid w:val="00CE151A"/>
    <w:rsid w:val="00CE1E65"/>
    <w:rsid w:val="00CE291E"/>
    <w:rsid w:val="00CE4934"/>
    <w:rsid w:val="00CE4AF6"/>
    <w:rsid w:val="00CE4FDF"/>
    <w:rsid w:val="00CE52E6"/>
    <w:rsid w:val="00CE71DE"/>
    <w:rsid w:val="00CE72A7"/>
    <w:rsid w:val="00CE74D8"/>
    <w:rsid w:val="00CE78FB"/>
    <w:rsid w:val="00CF14B4"/>
    <w:rsid w:val="00CF1AC2"/>
    <w:rsid w:val="00CF1C8A"/>
    <w:rsid w:val="00CF2B5E"/>
    <w:rsid w:val="00CF2CF3"/>
    <w:rsid w:val="00CF3389"/>
    <w:rsid w:val="00CF39FB"/>
    <w:rsid w:val="00CF4A77"/>
    <w:rsid w:val="00CF5487"/>
    <w:rsid w:val="00CF74D8"/>
    <w:rsid w:val="00CF7755"/>
    <w:rsid w:val="00CF7826"/>
    <w:rsid w:val="00D00437"/>
    <w:rsid w:val="00D01684"/>
    <w:rsid w:val="00D020FD"/>
    <w:rsid w:val="00D023A8"/>
    <w:rsid w:val="00D0447D"/>
    <w:rsid w:val="00D076A4"/>
    <w:rsid w:val="00D10795"/>
    <w:rsid w:val="00D10BCE"/>
    <w:rsid w:val="00D1158F"/>
    <w:rsid w:val="00D11CE6"/>
    <w:rsid w:val="00D13D13"/>
    <w:rsid w:val="00D13FF1"/>
    <w:rsid w:val="00D14746"/>
    <w:rsid w:val="00D14A21"/>
    <w:rsid w:val="00D14BCB"/>
    <w:rsid w:val="00D14C51"/>
    <w:rsid w:val="00D15205"/>
    <w:rsid w:val="00D15643"/>
    <w:rsid w:val="00D16830"/>
    <w:rsid w:val="00D16EBD"/>
    <w:rsid w:val="00D16FD2"/>
    <w:rsid w:val="00D177C9"/>
    <w:rsid w:val="00D1796A"/>
    <w:rsid w:val="00D17BCA"/>
    <w:rsid w:val="00D20605"/>
    <w:rsid w:val="00D20A9E"/>
    <w:rsid w:val="00D20E06"/>
    <w:rsid w:val="00D210C2"/>
    <w:rsid w:val="00D2181F"/>
    <w:rsid w:val="00D220B0"/>
    <w:rsid w:val="00D229BA"/>
    <w:rsid w:val="00D234F4"/>
    <w:rsid w:val="00D235FE"/>
    <w:rsid w:val="00D23F67"/>
    <w:rsid w:val="00D24019"/>
    <w:rsid w:val="00D24141"/>
    <w:rsid w:val="00D24822"/>
    <w:rsid w:val="00D26AB4"/>
    <w:rsid w:val="00D27034"/>
    <w:rsid w:val="00D30AD0"/>
    <w:rsid w:val="00D31430"/>
    <w:rsid w:val="00D332E8"/>
    <w:rsid w:val="00D33C7C"/>
    <w:rsid w:val="00D343F8"/>
    <w:rsid w:val="00D34517"/>
    <w:rsid w:val="00D347C9"/>
    <w:rsid w:val="00D377F3"/>
    <w:rsid w:val="00D37AD1"/>
    <w:rsid w:val="00D41EB5"/>
    <w:rsid w:val="00D430D4"/>
    <w:rsid w:val="00D43EB2"/>
    <w:rsid w:val="00D45798"/>
    <w:rsid w:val="00D45AAB"/>
    <w:rsid w:val="00D46E48"/>
    <w:rsid w:val="00D474AB"/>
    <w:rsid w:val="00D47FA3"/>
    <w:rsid w:val="00D51996"/>
    <w:rsid w:val="00D51A99"/>
    <w:rsid w:val="00D51BD7"/>
    <w:rsid w:val="00D51F8B"/>
    <w:rsid w:val="00D5246F"/>
    <w:rsid w:val="00D52920"/>
    <w:rsid w:val="00D52BBA"/>
    <w:rsid w:val="00D5302C"/>
    <w:rsid w:val="00D53B39"/>
    <w:rsid w:val="00D55CCA"/>
    <w:rsid w:val="00D56355"/>
    <w:rsid w:val="00D5667A"/>
    <w:rsid w:val="00D57F55"/>
    <w:rsid w:val="00D60308"/>
    <w:rsid w:val="00D62B18"/>
    <w:rsid w:val="00D65276"/>
    <w:rsid w:val="00D654C4"/>
    <w:rsid w:val="00D65C47"/>
    <w:rsid w:val="00D66289"/>
    <w:rsid w:val="00D6707E"/>
    <w:rsid w:val="00D670F8"/>
    <w:rsid w:val="00D67488"/>
    <w:rsid w:val="00D70DE1"/>
    <w:rsid w:val="00D70F1B"/>
    <w:rsid w:val="00D729A1"/>
    <w:rsid w:val="00D73F80"/>
    <w:rsid w:val="00D75303"/>
    <w:rsid w:val="00D76E38"/>
    <w:rsid w:val="00D77094"/>
    <w:rsid w:val="00D77DE1"/>
    <w:rsid w:val="00D8078B"/>
    <w:rsid w:val="00D8106F"/>
    <w:rsid w:val="00D81FEB"/>
    <w:rsid w:val="00D8264F"/>
    <w:rsid w:val="00D82976"/>
    <w:rsid w:val="00D833E2"/>
    <w:rsid w:val="00D836C2"/>
    <w:rsid w:val="00D83FE9"/>
    <w:rsid w:val="00D840B3"/>
    <w:rsid w:val="00D8487F"/>
    <w:rsid w:val="00D8556F"/>
    <w:rsid w:val="00D8562D"/>
    <w:rsid w:val="00D85E91"/>
    <w:rsid w:val="00D86543"/>
    <w:rsid w:val="00D8668A"/>
    <w:rsid w:val="00D8686A"/>
    <w:rsid w:val="00D87847"/>
    <w:rsid w:val="00D90004"/>
    <w:rsid w:val="00D902A2"/>
    <w:rsid w:val="00D9041C"/>
    <w:rsid w:val="00D90BC7"/>
    <w:rsid w:val="00D91184"/>
    <w:rsid w:val="00D9140C"/>
    <w:rsid w:val="00D915A8"/>
    <w:rsid w:val="00D92763"/>
    <w:rsid w:val="00D930E1"/>
    <w:rsid w:val="00D93DB1"/>
    <w:rsid w:val="00D943D8"/>
    <w:rsid w:val="00D94D75"/>
    <w:rsid w:val="00D94FD7"/>
    <w:rsid w:val="00D95423"/>
    <w:rsid w:val="00D9625D"/>
    <w:rsid w:val="00D9668C"/>
    <w:rsid w:val="00D974F7"/>
    <w:rsid w:val="00D9775B"/>
    <w:rsid w:val="00DA0282"/>
    <w:rsid w:val="00DA0441"/>
    <w:rsid w:val="00DA1646"/>
    <w:rsid w:val="00DA1F50"/>
    <w:rsid w:val="00DA2879"/>
    <w:rsid w:val="00DA2F5B"/>
    <w:rsid w:val="00DA3E60"/>
    <w:rsid w:val="00DA4F9F"/>
    <w:rsid w:val="00DA5124"/>
    <w:rsid w:val="00DA57D2"/>
    <w:rsid w:val="00DB0E26"/>
    <w:rsid w:val="00DB15DE"/>
    <w:rsid w:val="00DB1C92"/>
    <w:rsid w:val="00DB1C94"/>
    <w:rsid w:val="00DB34FE"/>
    <w:rsid w:val="00DB3DDF"/>
    <w:rsid w:val="00DB4B3A"/>
    <w:rsid w:val="00DB53E4"/>
    <w:rsid w:val="00DB58CA"/>
    <w:rsid w:val="00DB5A1E"/>
    <w:rsid w:val="00DB5B2C"/>
    <w:rsid w:val="00DB5C24"/>
    <w:rsid w:val="00DB719E"/>
    <w:rsid w:val="00DC06AA"/>
    <w:rsid w:val="00DC087C"/>
    <w:rsid w:val="00DC0D75"/>
    <w:rsid w:val="00DC22EB"/>
    <w:rsid w:val="00DC2A46"/>
    <w:rsid w:val="00DC3083"/>
    <w:rsid w:val="00DC4ADB"/>
    <w:rsid w:val="00DC5164"/>
    <w:rsid w:val="00DC6424"/>
    <w:rsid w:val="00DC7CB1"/>
    <w:rsid w:val="00DD1EC5"/>
    <w:rsid w:val="00DD33B6"/>
    <w:rsid w:val="00DD33C2"/>
    <w:rsid w:val="00DD387C"/>
    <w:rsid w:val="00DD5325"/>
    <w:rsid w:val="00DD6450"/>
    <w:rsid w:val="00DD7441"/>
    <w:rsid w:val="00DD7931"/>
    <w:rsid w:val="00DE17EA"/>
    <w:rsid w:val="00DE1843"/>
    <w:rsid w:val="00DE1AD7"/>
    <w:rsid w:val="00DE2359"/>
    <w:rsid w:val="00DE262A"/>
    <w:rsid w:val="00DE2FB7"/>
    <w:rsid w:val="00DE31C0"/>
    <w:rsid w:val="00DE3461"/>
    <w:rsid w:val="00DE4C8F"/>
    <w:rsid w:val="00DE6BCE"/>
    <w:rsid w:val="00DE7C3C"/>
    <w:rsid w:val="00DF0C1E"/>
    <w:rsid w:val="00DF0D05"/>
    <w:rsid w:val="00DF20EF"/>
    <w:rsid w:val="00DF2617"/>
    <w:rsid w:val="00DF2FE1"/>
    <w:rsid w:val="00DF30BC"/>
    <w:rsid w:val="00DF4D70"/>
    <w:rsid w:val="00DF5508"/>
    <w:rsid w:val="00DF592A"/>
    <w:rsid w:val="00DF6442"/>
    <w:rsid w:val="00DF7098"/>
    <w:rsid w:val="00DF7791"/>
    <w:rsid w:val="00E0044D"/>
    <w:rsid w:val="00E008E1"/>
    <w:rsid w:val="00E019A9"/>
    <w:rsid w:val="00E02570"/>
    <w:rsid w:val="00E029DC"/>
    <w:rsid w:val="00E03238"/>
    <w:rsid w:val="00E050C7"/>
    <w:rsid w:val="00E05992"/>
    <w:rsid w:val="00E06943"/>
    <w:rsid w:val="00E07C64"/>
    <w:rsid w:val="00E10F8F"/>
    <w:rsid w:val="00E120AF"/>
    <w:rsid w:val="00E1464D"/>
    <w:rsid w:val="00E15C69"/>
    <w:rsid w:val="00E168BA"/>
    <w:rsid w:val="00E17C16"/>
    <w:rsid w:val="00E20871"/>
    <w:rsid w:val="00E20D97"/>
    <w:rsid w:val="00E2178B"/>
    <w:rsid w:val="00E21D17"/>
    <w:rsid w:val="00E22CC9"/>
    <w:rsid w:val="00E23003"/>
    <w:rsid w:val="00E2311A"/>
    <w:rsid w:val="00E23ACB"/>
    <w:rsid w:val="00E2574E"/>
    <w:rsid w:val="00E25C44"/>
    <w:rsid w:val="00E2641F"/>
    <w:rsid w:val="00E26C1E"/>
    <w:rsid w:val="00E27386"/>
    <w:rsid w:val="00E30BD0"/>
    <w:rsid w:val="00E31554"/>
    <w:rsid w:val="00E32423"/>
    <w:rsid w:val="00E32D6B"/>
    <w:rsid w:val="00E34B4E"/>
    <w:rsid w:val="00E34C60"/>
    <w:rsid w:val="00E362CD"/>
    <w:rsid w:val="00E40674"/>
    <w:rsid w:val="00E41BB7"/>
    <w:rsid w:val="00E43EE6"/>
    <w:rsid w:val="00E440D0"/>
    <w:rsid w:val="00E44423"/>
    <w:rsid w:val="00E454F5"/>
    <w:rsid w:val="00E45B27"/>
    <w:rsid w:val="00E45C3A"/>
    <w:rsid w:val="00E46003"/>
    <w:rsid w:val="00E47F70"/>
    <w:rsid w:val="00E5117C"/>
    <w:rsid w:val="00E519AE"/>
    <w:rsid w:val="00E51D81"/>
    <w:rsid w:val="00E52207"/>
    <w:rsid w:val="00E522A2"/>
    <w:rsid w:val="00E52D85"/>
    <w:rsid w:val="00E52DC6"/>
    <w:rsid w:val="00E52EA2"/>
    <w:rsid w:val="00E5464B"/>
    <w:rsid w:val="00E54A9E"/>
    <w:rsid w:val="00E550F1"/>
    <w:rsid w:val="00E5670A"/>
    <w:rsid w:val="00E567BC"/>
    <w:rsid w:val="00E56ADF"/>
    <w:rsid w:val="00E57131"/>
    <w:rsid w:val="00E60601"/>
    <w:rsid w:val="00E6085E"/>
    <w:rsid w:val="00E60FF7"/>
    <w:rsid w:val="00E6164F"/>
    <w:rsid w:val="00E618D6"/>
    <w:rsid w:val="00E61A31"/>
    <w:rsid w:val="00E638C5"/>
    <w:rsid w:val="00E6443C"/>
    <w:rsid w:val="00E66E07"/>
    <w:rsid w:val="00E6731E"/>
    <w:rsid w:val="00E67B09"/>
    <w:rsid w:val="00E67E44"/>
    <w:rsid w:val="00E71AC9"/>
    <w:rsid w:val="00E71FFC"/>
    <w:rsid w:val="00E72519"/>
    <w:rsid w:val="00E727C1"/>
    <w:rsid w:val="00E73233"/>
    <w:rsid w:val="00E73410"/>
    <w:rsid w:val="00E736DD"/>
    <w:rsid w:val="00E746AC"/>
    <w:rsid w:val="00E75035"/>
    <w:rsid w:val="00E76898"/>
    <w:rsid w:val="00E768B2"/>
    <w:rsid w:val="00E76F50"/>
    <w:rsid w:val="00E77074"/>
    <w:rsid w:val="00E770D2"/>
    <w:rsid w:val="00E775BD"/>
    <w:rsid w:val="00E80F97"/>
    <w:rsid w:val="00E81102"/>
    <w:rsid w:val="00E81165"/>
    <w:rsid w:val="00E813AC"/>
    <w:rsid w:val="00E81D3C"/>
    <w:rsid w:val="00E8306F"/>
    <w:rsid w:val="00E84685"/>
    <w:rsid w:val="00E84755"/>
    <w:rsid w:val="00E84DD5"/>
    <w:rsid w:val="00E84F32"/>
    <w:rsid w:val="00E855CF"/>
    <w:rsid w:val="00E8695C"/>
    <w:rsid w:val="00E87685"/>
    <w:rsid w:val="00E90040"/>
    <w:rsid w:val="00E90C64"/>
    <w:rsid w:val="00E9101F"/>
    <w:rsid w:val="00E9133E"/>
    <w:rsid w:val="00E919D2"/>
    <w:rsid w:val="00E92185"/>
    <w:rsid w:val="00E9249B"/>
    <w:rsid w:val="00E93DE8"/>
    <w:rsid w:val="00E9418E"/>
    <w:rsid w:val="00E95198"/>
    <w:rsid w:val="00E95ED4"/>
    <w:rsid w:val="00E96D2A"/>
    <w:rsid w:val="00E97CBF"/>
    <w:rsid w:val="00EA2EE9"/>
    <w:rsid w:val="00EA4BAD"/>
    <w:rsid w:val="00EA4D4D"/>
    <w:rsid w:val="00EA5B23"/>
    <w:rsid w:val="00EA5D1A"/>
    <w:rsid w:val="00EA6161"/>
    <w:rsid w:val="00EB039B"/>
    <w:rsid w:val="00EB3D79"/>
    <w:rsid w:val="00EB4518"/>
    <w:rsid w:val="00EB4532"/>
    <w:rsid w:val="00EB4E3C"/>
    <w:rsid w:val="00EB6C9B"/>
    <w:rsid w:val="00EB6D15"/>
    <w:rsid w:val="00EB6F28"/>
    <w:rsid w:val="00EB7C14"/>
    <w:rsid w:val="00EC1771"/>
    <w:rsid w:val="00EC25D5"/>
    <w:rsid w:val="00EC4416"/>
    <w:rsid w:val="00EC5BD6"/>
    <w:rsid w:val="00EC68AD"/>
    <w:rsid w:val="00EC6B7E"/>
    <w:rsid w:val="00EC6D5F"/>
    <w:rsid w:val="00EC7977"/>
    <w:rsid w:val="00EC7F9A"/>
    <w:rsid w:val="00ED0724"/>
    <w:rsid w:val="00ED2793"/>
    <w:rsid w:val="00ED320E"/>
    <w:rsid w:val="00ED32B0"/>
    <w:rsid w:val="00ED3EDA"/>
    <w:rsid w:val="00ED4580"/>
    <w:rsid w:val="00ED48AA"/>
    <w:rsid w:val="00ED502A"/>
    <w:rsid w:val="00ED518A"/>
    <w:rsid w:val="00ED53E0"/>
    <w:rsid w:val="00ED5B0E"/>
    <w:rsid w:val="00ED5C60"/>
    <w:rsid w:val="00EE09CA"/>
    <w:rsid w:val="00EE12D9"/>
    <w:rsid w:val="00EE159B"/>
    <w:rsid w:val="00EE1867"/>
    <w:rsid w:val="00EE1AE3"/>
    <w:rsid w:val="00EE310D"/>
    <w:rsid w:val="00EE343E"/>
    <w:rsid w:val="00EE39D9"/>
    <w:rsid w:val="00EE3C85"/>
    <w:rsid w:val="00EE3ED3"/>
    <w:rsid w:val="00EE44B3"/>
    <w:rsid w:val="00EE4846"/>
    <w:rsid w:val="00EE6092"/>
    <w:rsid w:val="00EE6703"/>
    <w:rsid w:val="00EE6C11"/>
    <w:rsid w:val="00EE6DF6"/>
    <w:rsid w:val="00EE7534"/>
    <w:rsid w:val="00EF1189"/>
    <w:rsid w:val="00EF1A1F"/>
    <w:rsid w:val="00EF1A33"/>
    <w:rsid w:val="00EF1E1D"/>
    <w:rsid w:val="00EF1F59"/>
    <w:rsid w:val="00EF22BC"/>
    <w:rsid w:val="00EF28F0"/>
    <w:rsid w:val="00EF292D"/>
    <w:rsid w:val="00EF31D3"/>
    <w:rsid w:val="00EF37FD"/>
    <w:rsid w:val="00EF3AF3"/>
    <w:rsid w:val="00EF4642"/>
    <w:rsid w:val="00EF467A"/>
    <w:rsid w:val="00EF4E4D"/>
    <w:rsid w:val="00EF5A74"/>
    <w:rsid w:val="00F00106"/>
    <w:rsid w:val="00F005DF"/>
    <w:rsid w:val="00F010C9"/>
    <w:rsid w:val="00F016E2"/>
    <w:rsid w:val="00F01EE1"/>
    <w:rsid w:val="00F02318"/>
    <w:rsid w:val="00F03184"/>
    <w:rsid w:val="00F0336C"/>
    <w:rsid w:val="00F03551"/>
    <w:rsid w:val="00F062CB"/>
    <w:rsid w:val="00F07921"/>
    <w:rsid w:val="00F127D7"/>
    <w:rsid w:val="00F147AA"/>
    <w:rsid w:val="00F1536A"/>
    <w:rsid w:val="00F1624B"/>
    <w:rsid w:val="00F168EF"/>
    <w:rsid w:val="00F168FA"/>
    <w:rsid w:val="00F172AF"/>
    <w:rsid w:val="00F20335"/>
    <w:rsid w:val="00F203B2"/>
    <w:rsid w:val="00F2050A"/>
    <w:rsid w:val="00F2072F"/>
    <w:rsid w:val="00F207D1"/>
    <w:rsid w:val="00F20ADB"/>
    <w:rsid w:val="00F214E4"/>
    <w:rsid w:val="00F21A2B"/>
    <w:rsid w:val="00F21C78"/>
    <w:rsid w:val="00F24ABC"/>
    <w:rsid w:val="00F253AF"/>
    <w:rsid w:val="00F26B85"/>
    <w:rsid w:val="00F27150"/>
    <w:rsid w:val="00F319A6"/>
    <w:rsid w:val="00F31A40"/>
    <w:rsid w:val="00F3249E"/>
    <w:rsid w:val="00F32CFC"/>
    <w:rsid w:val="00F32F04"/>
    <w:rsid w:val="00F330D0"/>
    <w:rsid w:val="00F33397"/>
    <w:rsid w:val="00F335D1"/>
    <w:rsid w:val="00F33B66"/>
    <w:rsid w:val="00F33F71"/>
    <w:rsid w:val="00F352E1"/>
    <w:rsid w:val="00F35AE7"/>
    <w:rsid w:val="00F37E11"/>
    <w:rsid w:val="00F40253"/>
    <w:rsid w:val="00F41AA4"/>
    <w:rsid w:val="00F4282E"/>
    <w:rsid w:val="00F43BFC"/>
    <w:rsid w:val="00F43F18"/>
    <w:rsid w:val="00F51E27"/>
    <w:rsid w:val="00F527E1"/>
    <w:rsid w:val="00F53F48"/>
    <w:rsid w:val="00F54674"/>
    <w:rsid w:val="00F54DE2"/>
    <w:rsid w:val="00F55707"/>
    <w:rsid w:val="00F56BF1"/>
    <w:rsid w:val="00F5751D"/>
    <w:rsid w:val="00F57D8B"/>
    <w:rsid w:val="00F6021C"/>
    <w:rsid w:val="00F60301"/>
    <w:rsid w:val="00F60489"/>
    <w:rsid w:val="00F60ED1"/>
    <w:rsid w:val="00F61A7B"/>
    <w:rsid w:val="00F62BE9"/>
    <w:rsid w:val="00F63CB4"/>
    <w:rsid w:val="00F6548E"/>
    <w:rsid w:val="00F65587"/>
    <w:rsid w:val="00F6707B"/>
    <w:rsid w:val="00F670DD"/>
    <w:rsid w:val="00F704D4"/>
    <w:rsid w:val="00F712EF"/>
    <w:rsid w:val="00F72765"/>
    <w:rsid w:val="00F7293B"/>
    <w:rsid w:val="00F72F5C"/>
    <w:rsid w:val="00F73DCC"/>
    <w:rsid w:val="00F75ED3"/>
    <w:rsid w:val="00F77D0F"/>
    <w:rsid w:val="00F8014B"/>
    <w:rsid w:val="00F801F6"/>
    <w:rsid w:val="00F8089B"/>
    <w:rsid w:val="00F80A76"/>
    <w:rsid w:val="00F810DD"/>
    <w:rsid w:val="00F81978"/>
    <w:rsid w:val="00F828E0"/>
    <w:rsid w:val="00F83E04"/>
    <w:rsid w:val="00F84B94"/>
    <w:rsid w:val="00F85523"/>
    <w:rsid w:val="00F86C6E"/>
    <w:rsid w:val="00F94416"/>
    <w:rsid w:val="00F95898"/>
    <w:rsid w:val="00F96208"/>
    <w:rsid w:val="00F9742E"/>
    <w:rsid w:val="00F97456"/>
    <w:rsid w:val="00F9787A"/>
    <w:rsid w:val="00FA0054"/>
    <w:rsid w:val="00FA0279"/>
    <w:rsid w:val="00FA0866"/>
    <w:rsid w:val="00FA0C55"/>
    <w:rsid w:val="00FA19C2"/>
    <w:rsid w:val="00FA24C1"/>
    <w:rsid w:val="00FA3986"/>
    <w:rsid w:val="00FA5499"/>
    <w:rsid w:val="00FA7321"/>
    <w:rsid w:val="00FB272C"/>
    <w:rsid w:val="00FB2C30"/>
    <w:rsid w:val="00FB2E5B"/>
    <w:rsid w:val="00FB458A"/>
    <w:rsid w:val="00FB4990"/>
    <w:rsid w:val="00FB4EFA"/>
    <w:rsid w:val="00FB5DB2"/>
    <w:rsid w:val="00FB61E4"/>
    <w:rsid w:val="00FB6612"/>
    <w:rsid w:val="00FC00AC"/>
    <w:rsid w:val="00FC0E9D"/>
    <w:rsid w:val="00FC0F0F"/>
    <w:rsid w:val="00FC1B39"/>
    <w:rsid w:val="00FC253B"/>
    <w:rsid w:val="00FC2B95"/>
    <w:rsid w:val="00FC428A"/>
    <w:rsid w:val="00FC4789"/>
    <w:rsid w:val="00FC47A5"/>
    <w:rsid w:val="00FC4825"/>
    <w:rsid w:val="00FC4A96"/>
    <w:rsid w:val="00FC4D45"/>
    <w:rsid w:val="00FC53BA"/>
    <w:rsid w:val="00FC56B0"/>
    <w:rsid w:val="00FC5A08"/>
    <w:rsid w:val="00FC5E10"/>
    <w:rsid w:val="00FC620B"/>
    <w:rsid w:val="00FC6553"/>
    <w:rsid w:val="00FC67BD"/>
    <w:rsid w:val="00FC6819"/>
    <w:rsid w:val="00FC6E65"/>
    <w:rsid w:val="00FD0559"/>
    <w:rsid w:val="00FD09A8"/>
    <w:rsid w:val="00FD33BB"/>
    <w:rsid w:val="00FD42B6"/>
    <w:rsid w:val="00FD4C58"/>
    <w:rsid w:val="00FD5BF6"/>
    <w:rsid w:val="00FD66AF"/>
    <w:rsid w:val="00FE1304"/>
    <w:rsid w:val="00FE4279"/>
    <w:rsid w:val="00FE6907"/>
    <w:rsid w:val="00FE6E34"/>
    <w:rsid w:val="00FE720B"/>
    <w:rsid w:val="00FE788B"/>
    <w:rsid w:val="00FE7AE0"/>
    <w:rsid w:val="00FF0C3D"/>
    <w:rsid w:val="00FF0E2D"/>
    <w:rsid w:val="00FF1547"/>
    <w:rsid w:val="00FF1991"/>
    <w:rsid w:val="00FF2D3C"/>
    <w:rsid w:val="00FF3079"/>
    <w:rsid w:val="00FF5FF6"/>
    <w:rsid w:val="00FF6609"/>
    <w:rsid w:val="00FF75BA"/>
    <w:rsid w:val="00FF794B"/>
    <w:rsid w:val="22EC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0F55DED"/>
  <w14:defaultImageDpi w14:val="300"/>
  <w15:chartTrackingRefBased/>
  <w15:docId w15:val="{5C621E71-F776-4AB7-B82E-0BCF981380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both"/>
    </w:pPr>
    <w:rPr>
      <w:rFonts w:ascii="Garamond" w:hAnsi="Garamond"/>
      <w:sz w:val="22"/>
      <w:lang w:eastAsia="en-US"/>
    </w:rPr>
  </w:style>
  <w:style w:type="paragraph" w:styleId="Heading1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ingBase" w:customStyle="1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link w:val="BodyTextChar"/>
    <w:pPr>
      <w:spacing w:after="220" w:line="240" w:lineRule="atLeast"/>
    </w:pPr>
  </w:style>
  <w:style w:type="paragraph" w:styleId="HeaderBase" w:customStyle="1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styleId="DocumentLabel" w:customStyle="1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styleId="SectionTitle" w:customStyle="1">
    <w:name w:val="Section Title"/>
    <w:basedOn w:val="Normal"/>
    <w:next w:val="Objective"/>
    <w:rsid w:val="00DE2359"/>
    <w:pPr>
      <w:pBdr>
        <w:bottom w:val="single" w:color="auto" w:sz="4" w:space="1"/>
      </w:pBdr>
      <w:spacing w:before="100" w:line="220" w:lineRule="atLeast"/>
      <w:jc w:val="left"/>
    </w:pPr>
    <w:rPr>
      <w:b/>
      <w:caps/>
      <w:spacing w:val="15"/>
      <w:sz w:val="20"/>
    </w:rPr>
  </w:style>
  <w:style w:type="paragraph" w:styleId="Objective" w:customStyle="1">
    <w:name w:val="Objective"/>
    <w:basedOn w:val="Normal"/>
    <w:next w:val="BodyText"/>
    <w:pPr>
      <w:spacing w:before="60" w:after="220" w:line="220" w:lineRule="atLeast"/>
    </w:pPr>
  </w:style>
  <w:style w:type="paragraph" w:styleId="CompanyName" w:customStyle="1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styleId="JobTitle" w:customStyle="1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  <w:lang w:eastAsia="en-US"/>
    </w:rPr>
  </w:style>
  <w:style w:type="paragraph" w:styleId="Achievement" w:customStyle="1">
    <w:name w:val="Achievement"/>
    <w:basedOn w:val="BodyText"/>
    <w:pPr>
      <w:spacing w:after="60"/>
      <w:ind w:left="240" w:hanging="240"/>
    </w:pPr>
  </w:style>
  <w:style w:type="paragraph" w:styleId="Name" w:customStyle="1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pPr>
      <w:keepNext/>
    </w:pPr>
  </w:style>
  <w:style w:type="paragraph" w:styleId="CityState" w:customStyle="1">
    <w:name w:val="City/State"/>
    <w:basedOn w:val="BodyText"/>
    <w:next w:val="BodyText"/>
    <w:pPr>
      <w:keepNext/>
    </w:pPr>
  </w:style>
  <w:style w:type="paragraph" w:styleId="Institution" w:customStyle="1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styleId="Lead-inEmphasis" w:customStyle="1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</w:style>
  <w:style w:type="paragraph" w:styleId="Footer">
    <w:name w:val="footer"/>
    <w:basedOn w:val="HeaderBase"/>
    <w:link w:val="FooterChar"/>
    <w:uiPriority w:val="99"/>
    <w:pPr>
      <w:tabs>
        <w:tab w:val="right" w:pos="7320"/>
      </w:tabs>
      <w:spacing w:line="240" w:lineRule="atLeast"/>
      <w:ind w:right="-840"/>
      <w:jc w:val="left"/>
    </w:pPr>
  </w:style>
  <w:style w:type="paragraph" w:styleId="Address1" w:customStyle="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styleId="SectionSubtitle" w:customStyle="1">
    <w:name w:val="Section Subtitle"/>
    <w:basedOn w:val="SectionTitle"/>
    <w:next w:val="Normal"/>
    <w:rPr>
      <w:i/>
      <w:caps w:val="0"/>
      <w:spacing w:val="10"/>
      <w:sz w:val="24"/>
    </w:rPr>
  </w:style>
  <w:style w:type="paragraph" w:styleId="Address2" w:customStyle="1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Pr>
      <w:sz w:val="24"/>
    </w:rPr>
  </w:style>
  <w:style w:type="character" w:styleId="Emphasis">
    <w:name w:val="Emphasis"/>
    <w:uiPriority w:val="20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pPr>
      <w:ind w:left="720"/>
    </w:pPr>
  </w:style>
  <w:style w:type="character" w:styleId="Job" w:customStyle="1">
    <w:name w:val="Job"/>
    <w:basedOn w:val="DefaultParagraphFont"/>
  </w:style>
  <w:style w:type="paragraph" w:styleId="PersonalData" w:customStyle="1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styleId="CompanyNameOne" w:customStyle="1">
    <w:name w:val="Company Name One"/>
    <w:basedOn w:val="CompanyName"/>
    <w:next w:val="JobTitle"/>
    <w:pPr>
      <w:spacing w:before="60"/>
    </w:pPr>
  </w:style>
  <w:style w:type="paragraph" w:styleId="NoTitle" w:customStyle="1">
    <w:name w:val="No Title"/>
    <w:basedOn w:val="SectionTitle"/>
    <w:pPr>
      <w:pBdr>
        <w:bottom w:val="none" w:color="auto" w:sz="0" w:space="0"/>
      </w:pBdr>
    </w:pPr>
  </w:style>
  <w:style w:type="character" w:styleId="Hyperlink">
    <w:name w:val="Hyperlink"/>
    <w:rsid w:val="00C01799"/>
    <w:rPr>
      <w:color w:val="0000FF"/>
      <w:u w:val="single"/>
    </w:rPr>
  </w:style>
  <w:style w:type="paragraph" w:styleId="PersonalInfo" w:customStyle="1">
    <w:name w:val="Personal Info"/>
    <w:basedOn w:val="Achievement"/>
    <w:next w:val="Achievement"/>
    <w:pPr>
      <w:spacing w:before="220"/>
      <w:ind w:left="245" w:hanging="245"/>
    </w:pPr>
  </w:style>
  <w:style w:type="paragraph" w:styleId="Expertise" w:customStyle="1">
    <w:name w:val="Expertise"/>
    <w:basedOn w:val="Normal"/>
    <w:rsid w:val="002F5993"/>
    <w:pPr>
      <w:numPr>
        <w:numId w:val="21"/>
      </w:numPr>
      <w:tabs>
        <w:tab w:val="clear" w:pos="360"/>
        <w:tab w:val="left" w:pos="288"/>
      </w:tabs>
      <w:spacing w:line="240" w:lineRule="atLeast"/>
      <w:jc w:val="left"/>
    </w:pPr>
    <w:rPr>
      <w:rFonts w:ascii="Verdana" w:hAnsi="Verdana" w:cs="Verdana"/>
      <w:sz w:val="16"/>
      <w:szCs w:val="16"/>
    </w:rPr>
  </w:style>
  <w:style w:type="table" w:styleId="TableGrid">
    <w:name w:val="Table Grid"/>
    <w:basedOn w:val="TableNormal"/>
    <w:rsid w:val="005100CA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ullet" w:customStyle="1">
    <w:name w:val="Bullet"/>
    <w:basedOn w:val="Normal"/>
    <w:rsid w:val="001D1DDB"/>
    <w:pPr>
      <w:numPr>
        <w:numId w:val="24"/>
      </w:numPr>
      <w:autoSpaceDE w:val="0"/>
      <w:autoSpaceDN w:val="0"/>
      <w:spacing w:before="60"/>
      <w:jc w:val="left"/>
    </w:pPr>
    <w:rPr>
      <w:rFonts w:ascii="Verdana" w:hAnsi="Verdana" w:cs="Verdana"/>
      <w:sz w:val="16"/>
      <w:szCs w:val="16"/>
    </w:rPr>
  </w:style>
  <w:style w:type="paragraph" w:styleId="CharChar1CharCharCharCharCharCharCharCharCharChar1" w:customStyle="1">
    <w:name w:val=" Char Char1 Char Char Char Char Char Char Char Char Char Char1"/>
    <w:basedOn w:val="Normal"/>
    <w:rsid w:val="004C4DD1"/>
    <w:pPr>
      <w:spacing w:after="160" w:line="240" w:lineRule="exact"/>
      <w:jc w:val="left"/>
    </w:pPr>
    <w:rPr>
      <w:rFonts w:ascii="Verdana" w:hAnsi="Verdana"/>
      <w:sz w:val="20"/>
    </w:rPr>
  </w:style>
  <w:style w:type="character" w:styleId="FooterChar" w:customStyle="1">
    <w:name w:val="Footer Char"/>
    <w:link w:val="Footer"/>
    <w:uiPriority w:val="99"/>
    <w:rsid w:val="00B013B8"/>
    <w:rPr>
      <w:rFonts w:ascii="Garamond" w:hAnsi="Garamond"/>
      <w:caps/>
      <w:sz w:val="22"/>
    </w:rPr>
  </w:style>
  <w:style w:type="character" w:styleId="Strong">
    <w:name w:val="Strong"/>
    <w:uiPriority w:val="22"/>
    <w:qFormat/>
    <w:rsid w:val="00093C30"/>
    <w:rPr>
      <w:b/>
      <w:bCs/>
    </w:rPr>
  </w:style>
  <w:style w:type="character" w:styleId="BodyTextChar" w:customStyle="1">
    <w:name w:val="Body Text Char"/>
    <w:link w:val="BodyText"/>
    <w:rsid w:val="00826DE8"/>
    <w:rPr>
      <w:rFonts w:ascii="Garamond" w:hAnsi="Garamond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2317">
      <w:bodyDiv w:val="1"/>
      <w:marLeft w:val="0"/>
      <w:marRight w:val="0"/>
      <w:marTop w:val="33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e-commerce-web-app1.herokuapp.com/" TargetMode="External" Id="R7d7bf4e3e48e492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Elegant Resume.dot</ap:Template>
  <ap:Application>Microsoft Word for the web</ap:Application>
  <ap:DocSecurity>0</ap:DocSecurity>
  <ap:ScaleCrop>false</ap:ScaleCrop>
  <ap:Company>E2ESP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Muhammad Haseeb Khan</dc:title>
  <dc:subject>Resume</dc:subject>
  <dc:creator>Muhammad Haseeb Khan</dc:creator>
  <keywords/>
  <dc:description/>
  <lastModifiedBy>Abdul Rehman</lastModifiedBy>
  <revision>10</revision>
  <lastPrinted>2005-04-15T00:05:00.0000000Z</lastPrinted>
  <dcterms:created xsi:type="dcterms:W3CDTF">2022-05-27T17:39:00.0000000Z</dcterms:created>
  <dcterms:modified xsi:type="dcterms:W3CDTF">2022-05-27T18:02:24.3000189Z</dcterms:modified>
  <category>Resume</category>
</coreProperties>
</file>